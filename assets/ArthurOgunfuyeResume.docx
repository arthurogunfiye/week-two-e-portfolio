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4829"/>
        <w:gridCol w:w="4197"/>
      </w:tblGrid>
      <w:tr w:rsidR="00D92B95" w:rsidRPr="007B15BC" w14:paraId="6F039BE0" w14:textId="77777777" w:rsidTr="006C08A0">
        <w:tc>
          <w:tcPr>
            <w:tcW w:w="5013" w:type="dxa"/>
            <w:vAlign w:val="bottom"/>
          </w:tcPr>
          <w:p w14:paraId="10AAB510" w14:textId="510AF894" w:rsidR="00C84833" w:rsidRPr="007B15BC" w:rsidRDefault="00000000" w:rsidP="00C84833">
            <w:pPr>
              <w:pStyle w:val="Title"/>
              <w:rPr>
                <w:lang w:val="en-GB"/>
              </w:rPr>
            </w:pPr>
            <w:sdt>
              <w:sdtPr>
                <w:rPr>
                  <w:lang w:val="en-GB"/>
                </w:rPr>
                <w:alias w:val="Enter first name:"/>
                <w:tag w:val="Enter first name:"/>
                <w:id w:val="1306818671"/>
                <w:placeholder>
                  <w:docPart w:val="776D519D6D0BC442B70263CA5CB34A08"/>
                </w:placeholder>
                <w:dataBinding w:prefixMappings="xmlns:ns0='http://schemas.microsoft.com/office/2006/coverPageProps' " w:xpath="/ns0:CoverPageProperties[1]/ns0:Abstract[1]" w:storeItemID="{55AF091B-3C7A-41E3-B477-F2FDAA23CFDA}"/>
                <w15:appearance w15:val="hidden"/>
                <w:text w:multiLine="1"/>
              </w:sdtPr>
              <w:sdtContent>
                <w:r w:rsidR="0094379B">
                  <w:rPr>
                    <w:lang w:val="en-GB"/>
                  </w:rPr>
                  <w:t>Arthur</w:t>
                </w:r>
              </w:sdtContent>
            </w:sdt>
            <w:r w:rsidR="00D92B95" w:rsidRPr="007B15BC">
              <w:rPr>
                <w:lang w:val="en-GB" w:bidi="en-GB"/>
              </w:rPr>
              <w:br/>
            </w:r>
            <w:sdt>
              <w:sdtPr>
                <w:rPr>
                  <w:lang w:val="en-GB"/>
                </w:rPr>
                <w:alias w:val="Enter surname:"/>
                <w:tag w:val="Enter surname:"/>
                <w:id w:val="-1656595288"/>
                <w:placeholder>
                  <w:docPart w:val="4B8CF0686CF7F640966CD2A0DC243597"/>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r w:rsidR="0094379B">
                  <w:rPr>
                    <w:lang w:val="en-GB"/>
                  </w:rPr>
                  <w:t>Ogunfuye</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791"/>
              <w:gridCol w:w="406"/>
            </w:tblGrid>
            <w:tr w:rsidR="00932D92" w:rsidRPr="007B15BC" w14:paraId="2CAC74A5" w14:textId="77777777" w:rsidTr="0094379B">
              <w:tc>
                <w:tcPr>
                  <w:tcW w:w="3791" w:type="dxa"/>
                  <w:tcMar>
                    <w:top w:w="0" w:type="dxa"/>
                    <w:left w:w="720" w:type="dxa"/>
                    <w:right w:w="29" w:type="dxa"/>
                  </w:tcMar>
                </w:tcPr>
                <w:p w14:paraId="7FF0F1D0" w14:textId="6E7E6BF0" w:rsidR="004E2970" w:rsidRPr="007B15BC" w:rsidRDefault="004E2970" w:rsidP="004E2970">
                  <w:pPr>
                    <w:pStyle w:val="ContactInfo"/>
                    <w:rPr>
                      <w:lang w:val="en-GB"/>
                    </w:rPr>
                  </w:pPr>
                </w:p>
              </w:tc>
              <w:tc>
                <w:tcPr>
                  <w:tcW w:w="406" w:type="dxa"/>
                  <w:tcMar>
                    <w:top w:w="0" w:type="dxa"/>
                    <w:left w:w="0" w:type="dxa"/>
                    <w:right w:w="0" w:type="dxa"/>
                  </w:tcMar>
                </w:tcPr>
                <w:p w14:paraId="5979B1F2" w14:textId="02FFCB9B" w:rsidR="00932D92" w:rsidRPr="007B15BC" w:rsidRDefault="00932D92" w:rsidP="00932D92">
                  <w:pPr>
                    <w:pStyle w:val="Icons"/>
                    <w:rPr>
                      <w:lang w:val="en-GB"/>
                    </w:rPr>
                  </w:pPr>
                </w:p>
              </w:tc>
            </w:tr>
            <w:tr w:rsidR="00932D92" w:rsidRPr="007B15BC" w14:paraId="255E7436" w14:textId="77777777" w:rsidTr="0094379B">
              <w:sdt>
                <w:sdtPr>
                  <w:rPr>
                    <w:lang w:val="en-GB"/>
                  </w:rPr>
                  <w:alias w:val="Enter phone number:"/>
                  <w:tag w:val="Enter phone:"/>
                  <w:id w:val="-1849400302"/>
                  <w:placeholder>
                    <w:docPart w:val="075335A15804E44A94C1EE9DC09D3A8D"/>
                  </w:placeholder>
                  <w:dataBinding w:prefixMappings="xmlns:ns0='http://schemas.microsoft.com/office/2006/coverPageProps' " w:xpath="/ns0:CoverPageProperties[1]/ns0:CompanyPhone[1]" w:storeItemID="{55AF091B-3C7A-41E3-B477-F2FDAA23CFDA}"/>
                  <w15:appearance w15:val="hidden"/>
                  <w:text w:multiLine="1"/>
                </w:sdtPr>
                <w:sdtContent>
                  <w:tc>
                    <w:tcPr>
                      <w:tcW w:w="3791" w:type="dxa"/>
                      <w:tcMar>
                        <w:left w:w="720" w:type="dxa"/>
                        <w:right w:w="29" w:type="dxa"/>
                      </w:tcMar>
                    </w:tcPr>
                    <w:p w14:paraId="6F03AEB6" w14:textId="78B68EFF" w:rsidR="00932D92" w:rsidRPr="007B15BC" w:rsidRDefault="0094379B" w:rsidP="00932D92">
                      <w:pPr>
                        <w:pStyle w:val="ContactInfo"/>
                        <w:rPr>
                          <w:lang w:val="en-GB"/>
                        </w:rPr>
                      </w:pPr>
                      <w:r>
                        <w:rPr>
                          <w:lang w:val="en-GB"/>
                        </w:rPr>
                        <w:t>07949023910</w:t>
                      </w:r>
                    </w:p>
                  </w:tc>
                </w:sdtContent>
              </w:sdt>
              <w:tc>
                <w:tcPr>
                  <w:tcW w:w="406" w:type="dxa"/>
                  <w:tcMar>
                    <w:left w:w="0" w:type="dxa"/>
                    <w:right w:w="0" w:type="dxa"/>
                  </w:tcMar>
                </w:tcPr>
                <w:p w14:paraId="7B5274F9" w14:textId="77777777" w:rsidR="00932D92" w:rsidRPr="007B15BC" w:rsidRDefault="00932D92" w:rsidP="00932D92">
                  <w:pPr>
                    <w:pStyle w:val="Icons"/>
                    <w:rPr>
                      <w:lang w:val="en-GB"/>
                    </w:rPr>
                  </w:pPr>
                  <w:r w:rsidRPr="007B15BC">
                    <w:rPr>
                      <w:noProof/>
                      <w:lang w:val="en-GB"/>
                    </w:rPr>
                    <mc:AlternateContent>
                      <mc:Choice Requires="wps">
                        <w:drawing>
                          <wp:inline distT="0" distB="0" distL="0" distR="0" wp14:anchorId="5812C085" wp14:editId="62709065">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8C16A6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&#13;&#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7B15BC" w14:paraId="49F11393" w14:textId="77777777" w:rsidTr="0094379B">
              <w:sdt>
                <w:sdtPr>
                  <w:rPr>
                    <w:lang w:val="en-GB"/>
                  </w:rPr>
                  <w:alias w:val="Enter email address:"/>
                  <w:tag w:val="Enter email address:"/>
                  <w:id w:val="-675184368"/>
                  <w:placeholder>
                    <w:docPart w:val="0AB13E1A4899774A96250C300592A46D"/>
                  </w:placeholder>
                  <w:dataBinding w:prefixMappings="xmlns:ns0='http://schemas.microsoft.com/office/2006/coverPageProps' " w:xpath="/ns0:CoverPageProperties[1]/ns0:CompanyEmail[1]" w:storeItemID="{55AF091B-3C7A-41E3-B477-F2FDAA23CFDA}"/>
                  <w15:appearance w15:val="hidden"/>
                  <w:text w:multiLine="1"/>
                </w:sdtPr>
                <w:sdtContent>
                  <w:tc>
                    <w:tcPr>
                      <w:tcW w:w="3791" w:type="dxa"/>
                      <w:tcMar>
                        <w:left w:w="720" w:type="dxa"/>
                        <w:right w:w="29" w:type="dxa"/>
                      </w:tcMar>
                    </w:tcPr>
                    <w:p w14:paraId="339D09EB" w14:textId="325A70A9" w:rsidR="00932D92" w:rsidRPr="007B15BC" w:rsidRDefault="0094379B" w:rsidP="00932D92">
                      <w:pPr>
                        <w:pStyle w:val="ContactInfo"/>
                        <w:rPr>
                          <w:lang w:val="en-GB"/>
                        </w:rPr>
                      </w:pPr>
                      <w:r>
                        <w:rPr>
                          <w:lang w:val="en-GB"/>
                        </w:rPr>
                        <w:t>arthurity@yahoo.co.uk</w:t>
                      </w:r>
                    </w:p>
                  </w:tc>
                </w:sdtContent>
              </w:sdt>
              <w:tc>
                <w:tcPr>
                  <w:tcW w:w="406" w:type="dxa"/>
                  <w:tcMar>
                    <w:left w:w="0" w:type="dxa"/>
                    <w:right w:w="0" w:type="dxa"/>
                  </w:tcMar>
                </w:tcPr>
                <w:p w14:paraId="2A924F18" w14:textId="77777777" w:rsidR="00932D92" w:rsidRPr="007B15BC" w:rsidRDefault="007307A3" w:rsidP="00932D92">
                  <w:pPr>
                    <w:pStyle w:val="Icons"/>
                    <w:rPr>
                      <w:lang w:val="en-GB"/>
                    </w:rPr>
                  </w:pPr>
                  <w:r w:rsidRPr="007B15BC">
                    <w:rPr>
                      <w:noProof/>
                      <w:lang w:val="en-GB"/>
                    </w:rPr>
                    <mc:AlternateContent>
                      <mc:Choice Requires="wps">
                        <w:drawing>
                          <wp:inline distT="0" distB="0" distL="0" distR="0" wp14:anchorId="136069FB" wp14:editId="74CE7C40">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5F6298"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&#13;&#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14:paraId="251D4598" w14:textId="77777777" w:rsidR="00D92B95" w:rsidRPr="007B15BC" w:rsidRDefault="00D92B95" w:rsidP="009D3336">
            <w:pPr>
              <w:pStyle w:val="Header"/>
              <w:rPr>
                <w:lang w:val="en-GB"/>
              </w:rPr>
            </w:pPr>
          </w:p>
        </w:tc>
      </w:tr>
    </w:tbl>
    <w:p w14:paraId="5954498E" w14:textId="01A77C49" w:rsidR="006B2403" w:rsidRPr="006B2403" w:rsidRDefault="006B2403" w:rsidP="006B2403">
      <w:pPr>
        <w:rPr>
          <w:lang w:val="en-GB"/>
        </w:rPr>
      </w:pPr>
      <w:r w:rsidRPr="006B2403">
        <w:rPr>
          <w:lang w:val="en-GB"/>
        </w:rPr>
        <w:t>TECHNICALLY SKILLED SOFTWARE TESTER with over 13 years’ experience in all phases of software development life cycle (SDLC), software testing life cycle (STLC), defects life cycle (DLC) including review processes, test planning process, defect classification and tracking and team mentoring.</w:t>
      </w:r>
    </w:p>
    <w:p w14:paraId="6004C105" w14:textId="6A5A89C9" w:rsidR="006B2403" w:rsidRPr="006B2403" w:rsidRDefault="006B2403" w:rsidP="006B2403">
      <w:pPr>
        <w:rPr>
          <w:lang w:val="en-GB"/>
        </w:rPr>
      </w:pPr>
      <w:r w:rsidRPr="006B2403">
        <w:rPr>
          <w:lang w:val="en-GB"/>
        </w:rPr>
        <w:t xml:space="preserve">Vast experience in designing and executing test scripts, </w:t>
      </w:r>
      <w:r w:rsidR="00E97671">
        <w:rPr>
          <w:lang w:val="en-GB"/>
        </w:rPr>
        <w:t xml:space="preserve">writing </w:t>
      </w:r>
      <w:r w:rsidRPr="006B2403">
        <w:rPr>
          <w:lang w:val="en-GB"/>
        </w:rPr>
        <w:t>test cases, test scenarios and deliverables for different projects based on company requirements and standards. Possess thorough understanding of SDLC, STLC, standard software test documentation and agile methodologies (Scrum and Kanban).</w:t>
      </w:r>
    </w:p>
    <w:p w14:paraId="316DCD49" w14:textId="00A18192" w:rsidR="006B2403" w:rsidRDefault="006B2403" w:rsidP="006B2403">
      <w:pPr>
        <w:rPr>
          <w:lang w:val="en-GB"/>
        </w:rPr>
      </w:pPr>
      <w:r w:rsidRPr="006B2403">
        <w:rPr>
          <w:lang w:val="en-GB"/>
        </w:rPr>
        <w:t>Expertise in all types of test design techniques and strongly proficient in the use of Selenium, WebDriverIO</w:t>
      </w:r>
      <w:r>
        <w:rPr>
          <w:lang w:val="en-GB"/>
        </w:rPr>
        <w:t>, Playwright</w:t>
      </w:r>
      <w:r w:rsidR="00E97671">
        <w:rPr>
          <w:lang w:val="en-GB"/>
        </w:rPr>
        <w:t xml:space="preserve">, </w:t>
      </w:r>
      <w:r>
        <w:rPr>
          <w:lang w:val="en-GB"/>
        </w:rPr>
        <w:t>TestCafe</w:t>
      </w:r>
      <w:r w:rsidR="00E97671">
        <w:rPr>
          <w:lang w:val="en-GB"/>
        </w:rPr>
        <w:t xml:space="preserve"> and Javascript</w:t>
      </w:r>
      <w:r w:rsidRPr="006B2403">
        <w:rPr>
          <w:lang w:val="en-GB"/>
        </w:rPr>
        <w:t xml:space="preserve"> for test automation.</w:t>
      </w:r>
    </w:p>
    <w:p w14:paraId="787FE166" w14:textId="0BCBFFF8" w:rsidR="00C43D65" w:rsidRPr="007B15BC" w:rsidRDefault="006B2403" w:rsidP="006B2403">
      <w:pPr>
        <w:rPr>
          <w:lang w:val="en-GB"/>
        </w:rPr>
      </w:pPr>
      <w:r w:rsidRPr="006B2403">
        <w:rPr>
          <w:lang w:val="en-GB"/>
        </w:rPr>
        <w:t>Excellent communication skills and proven ability to work collaboratively and motivating the team towards achieving company and team goals and deadlines.</w:t>
      </w:r>
    </w:p>
    <w:p w14:paraId="5CF6FE2A" w14:textId="77777777" w:rsidR="00AD13CB" w:rsidRPr="007B15BC" w:rsidRDefault="00000000" w:rsidP="00AD13CB">
      <w:pPr>
        <w:pStyle w:val="Heading1"/>
        <w:rPr>
          <w:lang w:val="en-GB"/>
        </w:rPr>
      </w:pPr>
      <w:sdt>
        <w:sdtPr>
          <w:rPr>
            <w:lang w:val="en-GB"/>
          </w:rPr>
          <w:alias w:val="Skills:"/>
          <w:tag w:val="Skills:"/>
          <w:id w:val="-891506033"/>
          <w:placeholder>
            <w:docPart w:val="0287F26CF634AC48A66A977801934DD5"/>
          </w:placeholder>
          <w:temporary/>
          <w:showingPlcHdr/>
          <w15:appearance w15:val="hidden"/>
        </w:sdtPr>
        <w:sdtContent>
          <w:r w:rsidR="004937AE" w:rsidRPr="007B15BC">
            <w:rPr>
              <w:lang w:val="en-GB" w:bidi="en-GB"/>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511"/>
        <w:gridCol w:w="4515"/>
      </w:tblGrid>
      <w:tr w:rsidR="005B1D68" w:rsidRPr="007B15BC" w14:paraId="28F776EB" w14:textId="77777777" w:rsidTr="00564951">
        <w:tc>
          <w:tcPr>
            <w:tcW w:w="4680" w:type="dxa"/>
          </w:tcPr>
          <w:p w14:paraId="0A8171B2" w14:textId="45A0AB2D" w:rsidR="005B1D68" w:rsidRPr="007B15BC" w:rsidRDefault="006B2403" w:rsidP="00BC7376">
            <w:pPr>
              <w:pStyle w:val="ListBullet"/>
              <w:numPr>
                <w:ilvl w:val="0"/>
                <w:numId w:val="4"/>
              </w:numPr>
              <w:rPr>
                <w:lang w:val="en-GB"/>
              </w:rPr>
            </w:pPr>
            <w:r>
              <w:rPr>
                <w:lang w:val="en-GB"/>
              </w:rPr>
              <w:t>Manual Testing</w:t>
            </w:r>
          </w:p>
          <w:p w14:paraId="2255E0AC" w14:textId="77777777" w:rsidR="00752315" w:rsidRDefault="006B2403" w:rsidP="00BC7376">
            <w:pPr>
              <w:pStyle w:val="ListBullet"/>
              <w:numPr>
                <w:ilvl w:val="0"/>
                <w:numId w:val="4"/>
              </w:numPr>
              <w:rPr>
                <w:lang w:val="en-GB"/>
              </w:rPr>
            </w:pPr>
            <w:r>
              <w:rPr>
                <w:lang w:val="en-GB"/>
              </w:rPr>
              <w:t>Exploratory Testing</w:t>
            </w:r>
          </w:p>
          <w:p w14:paraId="1D198AF6" w14:textId="77777777" w:rsidR="006B2403" w:rsidRDefault="006B2403" w:rsidP="00BC7376">
            <w:pPr>
              <w:pStyle w:val="ListBullet"/>
              <w:numPr>
                <w:ilvl w:val="0"/>
                <w:numId w:val="4"/>
              </w:numPr>
              <w:rPr>
                <w:lang w:val="en-GB"/>
              </w:rPr>
            </w:pPr>
            <w:r>
              <w:rPr>
                <w:lang w:val="en-GB"/>
              </w:rPr>
              <w:t>Writing test cases</w:t>
            </w:r>
          </w:p>
          <w:p w14:paraId="78862384" w14:textId="77777777" w:rsidR="006B2403" w:rsidRDefault="006B2403" w:rsidP="00BC7376">
            <w:pPr>
              <w:pStyle w:val="ListBullet"/>
              <w:numPr>
                <w:ilvl w:val="0"/>
                <w:numId w:val="4"/>
              </w:numPr>
              <w:rPr>
                <w:lang w:val="en-GB"/>
              </w:rPr>
            </w:pPr>
            <w:r>
              <w:rPr>
                <w:lang w:val="en-GB"/>
              </w:rPr>
              <w:t>Agile methodologies</w:t>
            </w:r>
          </w:p>
          <w:p w14:paraId="22F36460" w14:textId="59413090" w:rsidR="004529DE" w:rsidRPr="007B15BC" w:rsidRDefault="004529DE" w:rsidP="00BC7376">
            <w:pPr>
              <w:pStyle w:val="ListBullet"/>
              <w:numPr>
                <w:ilvl w:val="0"/>
                <w:numId w:val="4"/>
              </w:numPr>
              <w:rPr>
                <w:lang w:val="en-GB"/>
              </w:rPr>
            </w:pPr>
            <w:r>
              <w:rPr>
                <w:lang w:val="en-GB"/>
              </w:rPr>
              <w:t>UAT</w:t>
            </w:r>
          </w:p>
        </w:tc>
        <w:tc>
          <w:tcPr>
            <w:tcW w:w="4680" w:type="dxa"/>
            <w:tcMar>
              <w:left w:w="360" w:type="dxa"/>
              <w:right w:w="0" w:type="dxa"/>
            </w:tcMar>
          </w:tcPr>
          <w:p w14:paraId="6E5E7EE1" w14:textId="207D5C41" w:rsidR="005B1D68" w:rsidRPr="007B15BC" w:rsidRDefault="006B2403" w:rsidP="00BC7376">
            <w:pPr>
              <w:pStyle w:val="ListBullet"/>
              <w:rPr>
                <w:lang w:val="en-GB"/>
              </w:rPr>
            </w:pPr>
            <w:r>
              <w:rPr>
                <w:lang w:val="en-GB"/>
              </w:rPr>
              <w:t>Test automation</w:t>
            </w:r>
          </w:p>
          <w:p w14:paraId="3A366CEF" w14:textId="70338E5F" w:rsidR="00752315" w:rsidRPr="007B15BC" w:rsidRDefault="006B2403" w:rsidP="00BC7376">
            <w:pPr>
              <w:pStyle w:val="ListBullet"/>
              <w:rPr>
                <w:lang w:val="en-GB"/>
              </w:rPr>
            </w:pPr>
            <w:r>
              <w:rPr>
                <w:lang w:val="en-GB"/>
              </w:rPr>
              <w:t>Functional testing</w:t>
            </w:r>
          </w:p>
          <w:p w14:paraId="685879A0" w14:textId="77777777" w:rsidR="00752315" w:rsidRDefault="006B2403" w:rsidP="00BC7376">
            <w:pPr>
              <w:pStyle w:val="ListBullet"/>
              <w:rPr>
                <w:lang w:val="en-GB"/>
              </w:rPr>
            </w:pPr>
            <w:r>
              <w:rPr>
                <w:lang w:val="en-GB"/>
              </w:rPr>
              <w:t>API testing</w:t>
            </w:r>
          </w:p>
          <w:p w14:paraId="1C051C1D" w14:textId="77777777" w:rsidR="006B2403" w:rsidRDefault="006B2403" w:rsidP="00BC7376">
            <w:pPr>
              <w:pStyle w:val="ListBullet"/>
              <w:rPr>
                <w:lang w:val="en-GB"/>
              </w:rPr>
            </w:pPr>
            <w:r>
              <w:rPr>
                <w:lang w:val="en-GB"/>
              </w:rPr>
              <w:t>Team leadership and mentoring</w:t>
            </w:r>
          </w:p>
          <w:p w14:paraId="54FDD594" w14:textId="59250746" w:rsidR="004529DE" w:rsidRPr="007B15BC" w:rsidRDefault="004529DE" w:rsidP="00BC7376">
            <w:pPr>
              <w:pStyle w:val="ListBullet"/>
              <w:rPr>
                <w:lang w:val="en-GB"/>
              </w:rPr>
            </w:pPr>
            <w:r>
              <w:rPr>
                <w:lang w:val="en-GB"/>
              </w:rPr>
              <w:t>Continuous Delivery</w:t>
            </w:r>
          </w:p>
        </w:tc>
      </w:tr>
    </w:tbl>
    <w:p w14:paraId="3899DB48" w14:textId="77777777" w:rsidR="005B1D68" w:rsidRPr="007B15BC" w:rsidRDefault="00000000" w:rsidP="004937AE">
      <w:pPr>
        <w:pStyle w:val="Heading1"/>
        <w:rPr>
          <w:lang w:val="en-GB"/>
        </w:rPr>
      </w:pPr>
      <w:sdt>
        <w:sdtPr>
          <w:rPr>
            <w:lang w:val="en-GB"/>
          </w:rPr>
          <w:alias w:val="Experience:"/>
          <w:tag w:val="Experience:"/>
          <w:id w:val="-898354009"/>
          <w:placeholder>
            <w:docPart w:val="366C39F44D9D094DA4BAA25388AEAF45"/>
          </w:placeholder>
          <w:temporary/>
          <w:showingPlcHdr/>
          <w15:appearance w15:val="hidden"/>
        </w:sdtPr>
        <w:sdtContent>
          <w:r w:rsidR="004937AE" w:rsidRPr="007B15BC">
            <w:rPr>
              <w:lang w:val="en-GB" w:bidi="en-GB"/>
            </w:rPr>
            <w:t>Experience</w:t>
          </w:r>
        </w:sdtContent>
      </w:sdt>
    </w:p>
    <w:p w14:paraId="017E1EB2" w14:textId="6E7A6133" w:rsidR="0023705D" w:rsidRPr="001A0A8D" w:rsidRDefault="006B2403" w:rsidP="00D413F9">
      <w:pPr>
        <w:pStyle w:val="Heading3"/>
        <w:rPr>
          <w:b/>
          <w:bCs/>
          <w:sz w:val="28"/>
          <w:szCs w:val="28"/>
          <w:lang w:val="en-GB"/>
        </w:rPr>
      </w:pPr>
      <w:r w:rsidRPr="001A0A8D">
        <w:rPr>
          <w:b/>
          <w:bCs/>
          <w:color w:val="FF0000"/>
          <w:sz w:val="28"/>
          <w:szCs w:val="28"/>
          <w:lang w:val="en-GB"/>
        </w:rPr>
        <w:t>December 2022 - present</w:t>
      </w:r>
    </w:p>
    <w:p w14:paraId="498E4555" w14:textId="77777777" w:rsidR="005D1925" w:rsidRPr="007B15BC" w:rsidRDefault="005D1925" w:rsidP="00D413F9">
      <w:pPr>
        <w:pStyle w:val="Heading3"/>
        <w:rPr>
          <w:lang w:val="en-GB"/>
        </w:rPr>
      </w:pPr>
    </w:p>
    <w:p w14:paraId="2AB30A59" w14:textId="53E5C219" w:rsidR="006B2403" w:rsidRDefault="006B2403" w:rsidP="006B2403">
      <w:pPr>
        <w:pStyle w:val="Heading2"/>
        <w:rPr>
          <w:rStyle w:val="Emphasis"/>
          <w:lang w:val="en-GB"/>
        </w:rPr>
      </w:pPr>
      <w:r>
        <w:rPr>
          <w:lang w:val="en-GB"/>
        </w:rPr>
        <w:t xml:space="preserve">Senior QA </w:t>
      </w:r>
      <w:r w:rsidR="00F747BA">
        <w:rPr>
          <w:lang w:val="en-GB"/>
        </w:rPr>
        <w:t>Engineer</w:t>
      </w:r>
      <w:r w:rsidR="0095272C" w:rsidRPr="007B15BC">
        <w:rPr>
          <w:lang w:val="en-GB" w:bidi="en-GB"/>
        </w:rPr>
        <w:t xml:space="preserve"> / </w:t>
      </w:r>
      <w:r w:rsidRPr="001A0A8D">
        <w:rPr>
          <w:rStyle w:val="Emphasis"/>
          <w:color w:val="000000" w:themeColor="text1"/>
          <w:lang w:val="en-GB"/>
        </w:rPr>
        <w:t>DAZN, London</w:t>
      </w:r>
      <w:r w:rsidR="00202B4A">
        <w:rPr>
          <w:rStyle w:val="Emphasis"/>
          <w:color w:val="000000" w:themeColor="text1"/>
          <w:lang w:val="en-GB"/>
        </w:rPr>
        <w:t>, UK</w:t>
      </w:r>
    </w:p>
    <w:p w14:paraId="01F318F6" w14:textId="77777777" w:rsidR="005D1925" w:rsidRPr="006B2403" w:rsidRDefault="005D1925" w:rsidP="006B2403">
      <w:pPr>
        <w:pStyle w:val="Heading2"/>
        <w:rPr>
          <w:lang w:val="en-GB"/>
        </w:rPr>
      </w:pPr>
    </w:p>
    <w:p w14:paraId="005B62CB" w14:textId="41D2989F" w:rsidR="006B2403" w:rsidRPr="006B2403" w:rsidRDefault="006B2403" w:rsidP="006B2403">
      <w:pPr>
        <w:rPr>
          <w:lang w:val="en-GB"/>
        </w:rPr>
      </w:pPr>
      <w:r w:rsidRPr="006B2403">
        <w:rPr>
          <w:lang w:val="en-GB"/>
        </w:rPr>
        <w:t>I worked in the DAZNX Operations team responsible for UAT and monitoring/observability of the Public Watch Party feature. DAZNX as a department under DAZN is responsible for social engagement and interactions. We bring about the social angle to the DAZN app platform with the mandate to drive customer engagement, excitement, fun and subscriptions. We do this via web, mobile and living room devices.</w:t>
      </w:r>
    </w:p>
    <w:p w14:paraId="2629896B" w14:textId="621448CD" w:rsidR="006B2403" w:rsidRPr="00A34D3E" w:rsidRDefault="006B2403" w:rsidP="00A34D3E">
      <w:pPr>
        <w:pStyle w:val="ListParagraph"/>
        <w:numPr>
          <w:ilvl w:val="0"/>
          <w:numId w:val="13"/>
        </w:numPr>
        <w:rPr>
          <w:lang w:val="en-GB"/>
        </w:rPr>
      </w:pPr>
      <w:r w:rsidRPr="00A34D3E">
        <w:rPr>
          <w:lang w:val="en-GB"/>
        </w:rPr>
        <w:t>Worked remotely with the DAZNX teams in Israel and the UAT team in Hyderabad India in ensuring that the Public Watch Party feature is always in tip-top shape in terms of quality.</w:t>
      </w:r>
    </w:p>
    <w:p w14:paraId="3AE70EBD" w14:textId="625F42B3" w:rsidR="006B2403" w:rsidRPr="00A34D3E" w:rsidRDefault="006B2403" w:rsidP="00A34D3E">
      <w:pPr>
        <w:pStyle w:val="ListParagraph"/>
        <w:numPr>
          <w:ilvl w:val="0"/>
          <w:numId w:val="13"/>
        </w:numPr>
        <w:rPr>
          <w:lang w:val="en-GB"/>
        </w:rPr>
      </w:pPr>
      <w:r w:rsidRPr="00A34D3E">
        <w:rPr>
          <w:lang w:val="en-GB"/>
        </w:rPr>
        <w:t xml:space="preserve">Led, </w:t>
      </w:r>
      <w:r w:rsidR="00A34D3E" w:rsidRPr="00A34D3E">
        <w:rPr>
          <w:lang w:val="en-GB"/>
        </w:rPr>
        <w:t>coordinated,</w:t>
      </w:r>
      <w:r w:rsidRPr="00A34D3E">
        <w:rPr>
          <w:lang w:val="en-GB"/>
        </w:rPr>
        <w:t xml:space="preserve"> and mentored the UAT team in Hyderabad India to bring about tangible improvement in the quality and efficacy of their work output and starting them off in their test automation learning.</w:t>
      </w:r>
    </w:p>
    <w:p w14:paraId="4D2D38D5" w14:textId="459BB370" w:rsidR="006B2403" w:rsidRPr="00A34D3E" w:rsidRDefault="006B2403" w:rsidP="00A34D3E">
      <w:pPr>
        <w:pStyle w:val="ListParagraph"/>
        <w:numPr>
          <w:ilvl w:val="0"/>
          <w:numId w:val="13"/>
        </w:numPr>
        <w:rPr>
          <w:lang w:val="en-GB"/>
        </w:rPr>
      </w:pPr>
      <w:r w:rsidRPr="00A34D3E">
        <w:rPr>
          <w:lang w:val="en-GB"/>
        </w:rPr>
        <w:t>Ensured test cycles were run as required by internal (DAZNX) triggers and external (DAZN) triggers and providing corresponding test reports for stakeholders.</w:t>
      </w:r>
    </w:p>
    <w:p w14:paraId="5AEA2ADB" w14:textId="43F56F25" w:rsidR="006B2403" w:rsidRPr="00A34D3E" w:rsidRDefault="006B2403" w:rsidP="00A34D3E">
      <w:pPr>
        <w:pStyle w:val="ListParagraph"/>
        <w:numPr>
          <w:ilvl w:val="0"/>
          <w:numId w:val="13"/>
        </w:numPr>
        <w:rPr>
          <w:lang w:val="en-GB"/>
        </w:rPr>
      </w:pPr>
      <w:r w:rsidRPr="00A34D3E">
        <w:rPr>
          <w:lang w:val="en-GB"/>
        </w:rPr>
        <w:t>Reviewed and approved all test cases written by the UAT team and ensured test cases were updated for new features</w:t>
      </w:r>
      <w:r w:rsidR="003C0D86">
        <w:rPr>
          <w:lang w:val="en-GB"/>
        </w:rPr>
        <w:t xml:space="preserve">, bug fixes </w:t>
      </w:r>
      <w:r w:rsidRPr="00A34D3E">
        <w:rPr>
          <w:lang w:val="en-GB"/>
        </w:rPr>
        <w:t>for regression testing.</w:t>
      </w:r>
    </w:p>
    <w:p w14:paraId="647AE77A" w14:textId="0D0F14E6" w:rsidR="006B2403" w:rsidRPr="00A34D3E" w:rsidRDefault="006B2403" w:rsidP="00A34D3E">
      <w:pPr>
        <w:pStyle w:val="ListParagraph"/>
        <w:numPr>
          <w:ilvl w:val="0"/>
          <w:numId w:val="13"/>
        </w:numPr>
        <w:rPr>
          <w:lang w:val="en-GB"/>
        </w:rPr>
      </w:pPr>
      <w:r w:rsidRPr="00A34D3E">
        <w:rPr>
          <w:lang w:val="en-GB"/>
        </w:rPr>
        <w:lastRenderedPageBreak/>
        <w:t>Verified that all bugs and issues raised contained all the relevant information needed to make an excellent bug report</w:t>
      </w:r>
      <w:r w:rsidR="00426093">
        <w:rPr>
          <w:lang w:val="en-GB"/>
        </w:rPr>
        <w:t xml:space="preserve"> and compliant for bug triage sessions</w:t>
      </w:r>
      <w:r w:rsidRPr="00A34D3E">
        <w:rPr>
          <w:lang w:val="en-GB"/>
        </w:rPr>
        <w:t>.</w:t>
      </w:r>
    </w:p>
    <w:p w14:paraId="5A0F1DF1" w14:textId="521D688D" w:rsidR="006B2403" w:rsidRPr="00A34D3E" w:rsidRDefault="006B2403" w:rsidP="00A34D3E">
      <w:pPr>
        <w:pStyle w:val="ListParagraph"/>
        <w:numPr>
          <w:ilvl w:val="0"/>
          <w:numId w:val="13"/>
        </w:numPr>
        <w:rPr>
          <w:lang w:val="en-GB"/>
        </w:rPr>
      </w:pPr>
      <w:r w:rsidRPr="00A34D3E">
        <w:rPr>
          <w:lang w:val="en-GB"/>
        </w:rPr>
        <w:t>Day-to-day planning of activities for the team.</w:t>
      </w:r>
    </w:p>
    <w:p w14:paraId="7847C1B8" w14:textId="265D70A5" w:rsidR="00D413F9" w:rsidRDefault="00A34D3E" w:rsidP="00A34D3E">
      <w:pPr>
        <w:pStyle w:val="ListParagraph"/>
        <w:numPr>
          <w:ilvl w:val="0"/>
          <w:numId w:val="13"/>
        </w:numPr>
        <w:rPr>
          <w:lang w:val="en-GB"/>
        </w:rPr>
      </w:pPr>
      <w:r>
        <w:rPr>
          <w:lang w:val="en-GB"/>
        </w:rPr>
        <w:t>Verified and confirmed</w:t>
      </w:r>
      <w:r w:rsidR="006B2403" w:rsidRPr="00A34D3E">
        <w:rPr>
          <w:lang w:val="en-GB"/>
        </w:rPr>
        <w:t xml:space="preserve"> complete test coverage of supported devices and platforms </w:t>
      </w:r>
      <w:r w:rsidR="004529DE" w:rsidRPr="00A34D3E">
        <w:rPr>
          <w:lang w:val="en-GB"/>
        </w:rPr>
        <w:t>i.e.,</w:t>
      </w:r>
      <w:r w:rsidR="006B2403" w:rsidRPr="00A34D3E">
        <w:rPr>
          <w:lang w:val="en-GB"/>
        </w:rPr>
        <w:t xml:space="preserve"> web (desktops, laptops, browsers - chrome, firefox, edge), mobile (iOS and Android phones and tablets), staging and post-release production testing.</w:t>
      </w:r>
    </w:p>
    <w:p w14:paraId="4F672B66" w14:textId="216AB71A" w:rsidR="002A35EE" w:rsidRPr="00A34D3E" w:rsidRDefault="002A35EE" w:rsidP="00A34D3E">
      <w:pPr>
        <w:pStyle w:val="ListParagraph"/>
        <w:numPr>
          <w:ilvl w:val="0"/>
          <w:numId w:val="13"/>
        </w:numPr>
        <w:rPr>
          <w:lang w:val="en-GB"/>
        </w:rPr>
      </w:pPr>
      <w:r>
        <w:rPr>
          <w:lang w:val="en-GB"/>
        </w:rPr>
        <w:t xml:space="preserve">Tutored and motivated the UAT team in Hyderabad India in learning test automation - exploring </w:t>
      </w:r>
      <w:r w:rsidRPr="002A35EE">
        <w:rPr>
          <w:lang w:val="en-GB"/>
        </w:rPr>
        <w:t>test automation tools like Selenium, Playwright and Webdriverio, learning to use Javascript and Typescript as programming languages for test automation and the use of the Page Object Model as a design pattern.</w:t>
      </w:r>
    </w:p>
    <w:p w14:paraId="73DF9718" w14:textId="0FA5C9FB" w:rsidR="00D413F9" w:rsidRPr="001A0A8D" w:rsidRDefault="004529DE" w:rsidP="00D413F9">
      <w:pPr>
        <w:pStyle w:val="Heading3"/>
        <w:rPr>
          <w:b/>
          <w:bCs/>
          <w:sz w:val="28"/>
          <w:szCs w:val="28"/>
          <w:lang w:val="en-GB"/>
        </w:rPr>
      </w:pPr>
      <w:bookmarkStart w:id="0" w:name="OLE_LINK1"/>
      <w:bookmarkStart w:id="1" w:name="OLE_LINK2"/>
      <w:r w:rsidRPr="001A0A8D">
        <w:rPr>
          <w:b/>
          <w:bCs/>
          <w:color w:val="FF0000"/>
          <w:sz w:val="28"/>
          <w:szCs w:val="28"/>
          <w:lang w:val="en-GB"/>
        </w:rPr>
        <w:t>december 2017 - december 2022</w:t>
      </w:r>
    </w:p>
    <w:p w14:paraId="6060E396" w14:textId="77777777" w:rsidR="005D1925" w:rsidRPr="007B15BC" w:rsidRDefault="005D1925" w:rsidP="00D413F9">
      <w:pPr>
        <w:pStyle w:val="Heading3"/>
        <w:rPr>
          <w:lang w:val="en-GB"/>
        </w:rPr>
      </w:pPr>
    </w:p>
    <w:p w14:paraId="63B4593F" w14:textId="2558F232" w:rsidR="00D413F9" w:rsidRDefault="004529DE" w:rsidP="00513EFC">
      <w:pPr>
        <w:pStyle w:val="Heading2"/>
        <w:rPr>
          <w:rStyle w:val="Emphasis"/>
          <w:lang w:val="en-GB"/>
        </w:rPr>
      </w:pPr>
      <w:r>
        <w:rPr>
          <w:lang w:val="en-GB"/>
        </w:rPr>
        <w:t xml:space="preserve">Software </w:t>
      </w:r>
      <w:r w:rsidR="00F747BA">
        <w:rPr>
          <w:lang w:val="en-GB"/>
        </w:rPr>
        <w:t xml:space="preserve">Test </w:t>
      </w:r>
      <w:r>
        <w:rPr>
          <w:lang w:val="en-GB"/>
        </w:rPr>
        <w:t xml:space="preserve">Engineer (QA </w:t>
      </w:r>
      <w:proofErr w:type="spellStart"/>
      <w:r>
        <w:rPr>
          <w:lang w:val="en-GB"/>
        </w:rPr>
        <w:t>F</w:t>
      </w:r>
      <w:r w:rsidR="00BB0BE7">
        <w:rPr>
          <w:lang w:val="en-GB"/>
        </w:rPr>
        <w:t>rontEnd</w:t>
      </w:r>
      <w:proofErr w:type="spellEnd"/>
      <w:r>
        <w:rPr>
          <w:lang w:val="en-GB"/>
        </w:rPr>
        <w:t>)</w:t>
      </w:r>
      <w:r w:rsidR="0095272C" w:rsidRPr="007B15BC">
        <w:rPr>
          <w:lang w:val="en-GB" w:bidi="en-GB"/>
        </w:rPr>
        <w:t xml:space="preserve"> / </w:t>
      </w:r>
      <w:r w:rsidRPr="001A0A8D">
        <w:rPr>
          <w:rStyle w:val="Emphasis"/>
          <w:color w:val="000000" w:themeColor="text1"/>
          <w:lang w:val="en-GB"/>
        </w:rPr>
        <w:t>DAZN,</w:t>
      </w:r>
      <w:r w:rsidR="00202B4A">
        <w:rPr>
          <w:rStyle w:val="Emphasis"/>
          <w:color w:val="000000" w:themeColor="text1"/>
          <w:lang w:val="en-GB"/>
        </w:rPr>
        <w:t xml:space="preserve"> </w:t>
      </w:r>
      <w:r w:rsidRPr="001A0A8D">
        <w:rPr>
          <w:rStyle w:val="Emphasis"/>
          <w:color w:val="000000" w:themeColor="text1"/>
          <w:lang w:val="en-GB"/>
        </w:rPr>
        <w:t>London</w:t>
      </w:r>
      <w:bookmarkEnd w:id="0"/>
      <w:bookmarkEnd w:id="1"/>
      <w:r w:rsidR="00202B4A">
        <w:rPr>
          <w:rStyle w:val="Emphasis"/>
          <w:color w:val="000000" w:themeColor="text1"/>
          <w:lang w:val="en-GB"/>
        </w:rPr>
        <w:t>, UK</w:t>
      </w:r>
    </w:p>
    <w:p w14:paraId="40F90E93" w14:textId="77777777" w:rsidR="005D1925" w:rsidRPr="007B15BC" w:rsidRDefault="005D1925" w:rsidP="00513EFC">
      <w:pPr>
        <w:pStyle w:val="Heading2"/>
        <w:rPr>
          <w:lang w:val="en-GB"/>
        </w:rPr>
      </w:pPr>
    </w:p>
    <w:p w14:paraId="6ED9E9EC" w14:textId="59B83A1C" w:rsidR="007B06EC" w:rsidRPr="007B06EC" w:rsidRDefault="007B06EC" w:rsidP="007B06EC">
      <w:pPr>
        <w:rPr>
          <w:lang w:val="en-GB"/>
        </w:rPr>
      </w:pPr>
      <w:r w:rsidRPr="007B06EC">
        <w:rPr>
          <w:lang w:val="en-GB"/>
        </w:rPr>
        <w:t xml:space="preserve">I worked in the Capybaras team which was responsible for building and maintaining all the sportsdata features in the DAZN app in web, mobile and living room devices. These sportsdata features include Standings, Matches, Squads, the Match Day Panel that displays Lineups, Stats and Formations, Home page scoreboard, Pulse, Key Moments for Football, Boxing and MotoGP, Lite Fixture </w:t>
      </w:r>
      <w:r w:rsidR="00200F41" w:rsidRPr="007B06EC">
        <w:rPr>
          <w:lang w:val="en-GB"/>
        </w:rPr>
        <w:t>Pages,</w:t>
      </w:r>
      <w:r w:rsidRPr="007B06EC">
        <w:rPr>
          <w:lang w:val="en-GB"/>
        </w:rPr>
        <w:t xml:space="preserve"> and Onboarding. You can check out all these features when you visit https://www.dazn.com on open browse.</w:t>
      </w:r>
    </w:p>
    <w:p w14:paraId="38F001F7" w14:textId="73E37273" w:rsidR="007B06EC" w:rsidRPr="007B06EC" w:rsidRDefault="007B06EC" w:rsidP="007B06EC">
      <w:pPr>
        <w:pStyle w:val="ListParagraph"/>
        <w:numPr>
          <w:ilvl w:val="0"/>
          <w:numId w:val="14"/>
        </w:numPr>
        <w:rPr>
          <w:lang w:val="en-GB"/>
        </w:rPr>
      </w:pPr>
      <w:r w:rsidRPr="007B06EC">
        <w:rPr>
          <w:lang w:val="en-GB"/>
        </w:rPr>
        <w:t xml:space="preserve">Actively involved in all team scrum ceremonies (daily stand-up meetings, sprint planning, refinement sessions, retrospectives, reviews, and demos), 3 amigos sessions, go-no-go </w:t>
      </w:r>
      <w:r w:rsidR="00200F41" w:rsidRPr="007B06EC">
        <w:rPr>
          <w:lang w:val="en-GB"/>
        </w:rPr>
        <w:t>meetings,</w:t>
      </w:r>
      <w:r w:rsidRPr="007B06EC">
        <w:rPr>
          <w:lang w:val="en-GB"/>
        </w:rPr>
        <w:t xml:space="preserve"> and bug triages.</w:t>
      </w:r>
    </w:p>
    <w:p w14:paraId="6A8824B0" w14:textId="65EB2577" w:rsidR="007B06EC" w:rsidRPr="007B06EC" w:rsidRDefault="007B06EC" w:rsidP="007B06EC">
      <w:pPr>
        <w:pStyle w:val="ListParagraph"/>
        <w:numPr>
          <w:ilvl w:val="0"/>
          <w:numId w:val="14"/>
        </w:numPr>
        <w:rPr>
          <w:lang w:val="en-GB"/>
        </w:rPr>
      </w:pPr>
      <w:r w:rsidRPr="007B06EC">
        <w:rPr>
          <w:lang w:val="en-GB"/>
        </w:rPr>
        <w:t>Involved in code reviews and created GHA workflows for the inclusion of test automation code in the CI/CD pipeline.</w:t>
      </w:r>
    </w:p>
    <w:p w14:paraId="03F46A7A" w14:textId="4395255C" w:rsidR="007B06EC" w:rsidRPr="007B06EC" w:rsidRDefault="007B06EC" w:rsidP="007B06EC">
      <w:pPr>
        <w:pStyle w:val="ListParagraph"/>
        <w:numPr>
          <w:ilvl w:val="0"/>
          <w:numId w:val="14"/>
        </w:numPr>
        <w:rPr>
          <w:lang w:val="en-GB"/>
        </w:rPr>
      </w:pPr>
      <w:r w:rsidRPr="007B06EC">
        <w:rPr>
          <w:lang w:val="en-GB"/>
        </w:rPr>
        <w:t>Carried out acceptance testing, regression testing and exploratory testing as required during each sprint.</w:t>
      </w:r>
    </w:p>
    <w:p w14:paraId="52A58B6F" w14:textId="5CBE1D1B" w:rsidR="007B06EC" w:rsidRPr="007B06EC" w:rsidRDefault="007B06EC" w:rsidP="007B06EC">
      <w:pPr>
        <w:pStyle w:val="ListParagraph"/>
        <w:numPr>
          <w:ilvl w:val="0"/>
          <w:numId w:val="14"/>
        </w:numPr>
        <w:rPr>
          <w:lang w:val="en-GB"/>
        </w:rPr>
      </w:pPr>
      <w:r w:rsidRPr="007B06EC">
        <w:rPr>
          <w:lang w:val="en-GB"/>
        </w:rPr>
        <w:t>Involved in writing and maintaining automation test code for both web and living room (supported TVs and game consoles) devices and features</w:t>
      </w:r>
      <w:r w:rsidR="007644FA">
        <w:rPr>
          <w:lang w:val="en-GB"/>
        </w:rPr>
        <w:t xml:space="preserve"> using Webdriverio and Playwright with Javascript and Typescript.</w:t>
      </w:r>
    </w:p>
    <w:p w14:paraId="24E73626" w14:textId="6B15BADC" w:rsidR="007B06EC" w:rsidRPr="007B06EC" w:rsidRDefault="007B06EC" w:rsidP="00E844C2">
      <w:pPr>
        <w:pStyle w:val="ListParagraph"/>
        <w:numPr>
          <w:ilvl w:val="0"/>
          <w:numId w:val="14"/>
        </w:numPr>
        <w:rPr>
          <w:lang w:val="en-GB"/>
        </w:rPr>
      </w:pPr>
      <w:r w:rsidRPr="007B06EC">
        <w:rPr>
          <w:lang w:val="en-GB"/>
        </w:rPr>
        <w:t xml:space="preserve">Regularly reviewed architectural and playbook documentation of all sportsdata features to provide feedback on readability, </w:t>
      </w:r>
      <w:r w:rsidR="00200F41" w:rsidRPr="007B06EC">
        <w:rPr>
          <w:lang w:val="en-GB"/>
        </w:rPr>
        <w:t>completeness,</w:t>
      </w:r>
      <w:r w:rsidRPr="007B06EC">
        <w:rPr>
          <w:lang w:val="en-GB"/>
        </w:rPr>
        <w:t xml:space="preserve"> and accuracy.</w:t>
      </w:r>
    </w:p>
    <w:p w14:paraId="77388035" w14:textId="2DEE6479" w:rsidR="00BE7DD8" w:rsidRDefault="007B06EC" w:rsidP="007B06EC">
      <w:pPr>
        <w:rPr>
          <w:lang w:val="en-GB"/>
        </w:rPr>
      </w:pPr>
      <w:r w:rsidRPr="001A0A8D">
        <w:rPr>
          <w:b/>
          <w:bCs/>
          <w:lang w:val="en-GB"/>
        </w:rPr>
        <w:t>Tools</w:t>
      </w:r>
      <w:r w:rsidR="00D1024B" w:rsidRPr="001A0A8D">
        <w:rPr>
          <w:b/>
          <w:bCs/>
          <w:lang w:val="en-GB"/>
        </w:rPr>
        <w:t xml:space="preserve"> and applications used</w:t>
      </w:r>
      <w:r w:rsidRPr="001A0A8D">
        <w:rPr>
          <w:b/>
          <w:bCs/>
          <w:lang w:val="en-GB"/>
        </w:rPr>
        <w:t>:</w:t>
      </w:r>
      <w:r w:rsidRPr="007B06EC">
        <w:rPr>
          <w:lang w:val="en-GB"/>
        </w:rPr>
        <w:t xml:space="preserve"> JIRA, TestRail, BDD/Gherkin, Sourcetree, Optimizely, Figma, AWS, Terraform, Vault, New Relic, PagerDuty, PACT, Git, Github, Github Actions (GHA), Drone, Charles Web Proxy, Postman, React, Storybook, Node.js, NPM, Typescript/Javascript, Selenium, Webdriverio, Cucumber, Playwright, LambdaTest, Suite.st</w:t>
      </w:r>
    </w:p>
    <w:p w14:paraId="10A35AE3" w14:textId="1828891B" w:rsidR="005D1925" w:rsidRPr="001A0A8D" w:rsidRDefault="005D1925" w:rsidP="007B06EC">
      <w:pPr>
        <w:rPr>
          <w:b/>
          <w:bCs/>
          <w:sz w:val="28"/>
          <w:szCs w:val="28"/>
          <w:lang w:val="en-GB"/>
        </w:rPr>
      </w:pPr>
      <w:r w:rsidRPr="001A0A8D">
        <w:rPr>
          <w:b/>
          <w:bCs/>
          <w:color w:val="FF0000"/>
          <w:sz w:val="28"/>
          <w:szCs w:val="28"/>
          <w:lang w:val="en-GB"/>
        </w:rPr>
        <w:t>JULY 2016 - APRIL 2017</w:t>
      </w:r>
    </w:p>
    <w:p w14:paraId="09F84541" w14:textId="7B69B5D3" w:rsidR="005D1925" w:rsidRDefault="005D1925" w:rsidP="005D1925">
      <w:pPr>
        <w:pStyle w:val="Heading2"/>
        <w:rPr>
          <w:color w:val="000000" w:themeColor="text1"/>
          <w:lang w:val="en-GB"/>
        </w:rPr>
      </w:pPr>
      <w:r>
        <w:rPr>
          <w:lang w:val="en-GB"/>
        </w:rPr>
        <w:t xml:space="preserve">QA </w:t>
      </w:r>
      <w:r w:rsidRPr="000D4415">
        <w:rPr>
          <w:lang w:val="en-GB"/>
        </w:rPr>
        <w:t>Engineer</w:t>
      </w:r>
      <w:r>
        <w:rPr>
          <w:lang w:val="en-GB"/>
        </w:rPr>
        <w:t xml:space="preserve"> / </w:t>
      </w:r>
      <w:r w:rsidRPr="00223B5A">
        <w:rPr>
          <w:color w:val="000000" w:themeColor="text1"/>
          <w:lang w:val="en-GB"/>
        </w:rPr>
        <w:t>JustPark,</w:t>
      </w:r>
      <w:r w:rsidR="00223B5A" w:rsidRPr="00223B5A">
        <w:rPr>
          <w:color w:val="000000" w:themeColor="text1"/>
          <w:lang w:val="en-GB"/>
        </w:rPr>
        <w:t xml:space="preserve"> London, UK</w:t>
      </w:r>
    </w:p>
    <w:p w14:paraId="3BA9C458" w14:textId="77777777" w:rsidR="00223B5A" w:rsidRDefault="00223B5A" w:rsidP="005D1925">
      <w:pPr>
        <w:pStyle w:val="Heading2"/>
        <w:rPr>
          <w:color w:val="000000" w:themeColor="text1"/>
          <w:lang w:val="en-GB"/>
        </w:rPr>
      </w:pPr>
    </w:p>
    <w:p w14:paraId="4A32431D" w14:textId="35B318CA" w:rsidR="00223B5A" w:rsidRPr="00223B5A" w:rsidRDefault="00223B5A" w:rsidP="00223B5A">
      <w:pPr>
        <w:pStyle w:val="ListParagraph"/>
        <w:numPr>
          <w:ilvl w:val="0"/>
          <w:numId w:val="15"/>
        </w:numPr>
        <w:rPr>
          <w:lang w:val="en-GB"/>
        </w:rPr>
      </w:pPr>
      <w:r w:rsidRPr="00223B5A">
        <w:rPr>
          <w:lang w:val="en-GB"/>
        </w:rPr>
        <w:t xml:space="preserve">Ensured active involvement in all Agile Scrum ceremonies – stand-ups, backlog refinement (CRUD) sessions, </w:t>
      </w:r>
      <w:r>
        <w:rPr>
          <w:lang w:val="en-GB"/>
        </w:rPr>
        <w:t>s</w:t>
      </w:r>
      <w:r w:rsidRPr="00223B5A">
        <w:rPr>
          <w:lang w:val="en-GB"/>
        </w:rPr>
        <w:t xml:space="preserve">print planning sessions, </w:t>
      </w:r>
      <w:r>
        <w:rPr>
          <w:lang w:val="en-GB"/>
        </w:rPr>
        <w:t>r</w:t>
      </w:r>
      <w:r w:rsidRPr="00223B5A">
        <w:rPr>
          <w:lang w:val="en-GB"/>
        </w:rPr>
        <w:t>etrospectives, and demos/reviews.</w:t>
      </w:r>
    </w:p>
    <w:p w14:paraId="0545845C" w14:textId="0AF94B2F" w:rsidR="00223B5A" w:rsidRPr="00223B5A" w:rsidRDefault="00223B5A" w:rsidP="00223B5A">
      <w:pPr>
        <w:pStyle w:val="ListParagraph"/>
        <w:numPr>
          <w:ilvl w:val="0"/>
          <w:numId w:val="15"/>
        </w:numPr>
        <w:rPr>
          <w:lang w:val="en-GB"/>
        </w:rPr>
      </w:pPr>
      <w:r w:rsidRPr="00223B5A">
        <w:rPr>
          <w:lang w:val="en-GB"/>
        </w:rPr>
        <w:t>Worked alongside Product Managers towards establishing QA strategy and embedding the QA function within the team's development process.</w:t>
      </w:r>
    </w:p>
    <w:p w14:paraId="56F36236" w14:textId="14801ACF" w:rsidR="00223B5A" w:rsidRPr="00223B5A" w:rsidRDefault="00223B5A" w:rsidP="00223B5A">
      <w:pPr>
        <w:pStyle w:val="ListParagraph"/>
        <w:numPr>
          <w:ilvl w:val="0"/>
          <w:numId w:val="15"/>
        </w:numPr>
        <w:rPr>
          <w:lang w:val="en-GB"/>
        </w:rPr>
      </w:pPr>
      <w:r w:rsidRPr="00223B5A">
        <w:rPr>
          <w:lang w:val="en-GB"/>
        </w:rPr>
        <w:t>Wrote detailed test cases for user stories committed to in the sprint and having them reviewed by at least one developer to ensure high confidence of test coverage. Pair-tested with developers where necessary.</w:t>
      </w:r>
    </w:p>
    <w:p w14:paraId="520B9293" w14:textId="310BF6B0" w:rsidR="00223B5A" w:rsidRPr="00223B5A" w:rsidRDefault="00223B5A" w:rsidP="00223B5A">
      <w:pPr>
        <w:pStyle w:val="ListParagraph"/>
        <w:numPr>
          <w:ilvl w:val="0"/>
          <w:numId w:val="15"/>
        </w:numPr>
        <w:rPr>
          <w:lang w:val="en-GB"/>
        </w:rPr>
      </w:pPr>
      <w:r w:rsidRPr="00223B5A">
        <w:rPr>
          <w:lang w:val="en-GB"/>
        </w:rPr>
        <w:lastRenderedPageBreak/>
        <w:t xml:space="preserve">Carried out happy path, negative and exploratory testing on user stories from various projects e.g., the web app (justpark.com) on desktop and mobile web and the </w:t>
      </w:r>
      <w:r>
        <w:rPr>
          <w:lang w:val="en-GB"/>
        </w:rPr>
        <w:t>J</w:t>
      </w:r>
      <w:r w:rsidRPr="00223B5A">
        <w:rPr>
          <w:lang w:val="en-GB"/>
        </w:rPr>
        <w:t>ust</w:t>
      </w:r>
      <w:r>
        <w:rPr>
          <w:lang w:val="en-GB"/>
        </w:rPr>
        <w:t>P</w:t>
      </w:r>
      <w:r w:rsidRPr="00223B5A">
        <w:rPr>
          <w:lang w:val="en-GB"/>
        </w:rPr>
        <w:t>ark (native) app on both iOS and Android devices for new features, improvements, enhancements, and bug fixes.</w:t>
      </w:r>
    </w:p>
    <w:p w14:paraId="2102ECE4" w14:textId="6EF8E0AB" w:rsidR="00223B5A" w:rsidRPr="00223B5A" w:rsidRDefault="00223B5A" w:rsidP="00223B5A">
      <w:pPr>
        <w:pStyle w:val="ListParagraph"/>
        <w:numPr>
          <w:ilvl w:val="0"/>
          <w:numId w:val="15"/>
        </w:numPr>
        <w:rPr>
          <w:lang w:val="en-GB"/>
        </w:rPr>
      </w:pPr>
      <w:r w:rsidRPr="00223B5A">
        <w:rPr>
          <w:lang w:val="en-GB"/>
        </w:rPr>
        <w:t>Worked alongside Product Managers and stakeholders in testing and verifying the acceptance criteria of user stories in mobile/tablet (iOS, Android), multi-browser and multi-platform (Windows, MAC), logging of bugs and bugs triage.</w:t>
      </w:r>
    </w:p>
    <w:p w14:paraId="0846B85B" w14:textId="43B28582" w:rsidR="00223B5A" w:rsidRPr="00223B5A" w:rsidRDefault="00223B5A" w:rsidP="00223B5A">
      <w:pPr>
        <w:pStyle w:val="ListParagraph"/>
        <w:numPr>
          <w:ilvl w:val="0"/>
          <w:numId w:val="15"/>
        </w:numPr>
        <w:rPr>
          <w:lang w:val="en-GB"/>
        </w:rPr>
      </w:pPr>
      <w:r w:rsidRPr="00223B5A">
        <w:rPr>
          <w:lang w:val="en-GB"/>
        </w:rPr>
        <w:t>Carried out API testing on the API endpoints using Postman.</w:t>
      </w:r>
    </w:p>
    <w:p w14:paraId="1C1B2027" w14:textId="2B562FE1" w:rsidR="00223B5A" w:rsidRPr="00223B5A" w:rsidRDefault="00223B5A" w:rsidP="00223B5A">
      <w:pPr>
        <w:pStyle w:val="ListParagraph"/>
        <w:numPr>
          <w:ilvl w:val="0"/>
          <w:numId w:val="15"/>
        </w:numPr>
        <w:rPr>
          <w:lang w:val="en-GB"/>
        </w:rPr>
      </w:pPr>
      <w:r w:rsidRPr="00223B5A">
        <w:rPr>
          <w:lang w:val="en-GB"/>
        </w:rPr>
        <w:t>Immensely involved in setting up the test automation framework from scratch and wrote a major percentage of the automation test scripts using Selenium WebDriver and Java. These tests were used for both regression testing and as part of the continuous deployment pipeline as end-to-end tests for critical application functionality.</w:t>
      </w:r>
    </w:p>
    <w:p w14:paraId="3CE469A1" w14:textId="33D9246D" w:rsidR="00223B5A" w:rsidRDefault="00223B5A" w:rsidP="00223B5A">
      <w:pPr>
        <w:pStyle w:val="ListParagraph"/>
        <w:numPr>
          <w:ilvl w:val="0"/>
          <w:numId w:val="15"/>
        </w:numPr>
        <w:rPr>
          <w:lang w:val="en-GB"/>
        </w:rPr>
      </w:pPr>
      <w:r w:rsidRPr="00223B5A">
        <w:rPr>
          <w:lang w:val="en-GB"/>
        </w:rPr>
        <w:t>Actively involved in maintaining and updating the automation test suite as often as new features were added to the web application as well as doing code reviews for the test scripts written by colleague automation testers.</w:t>
      </w:r>
    </w:p>
    <w:p w14:paraId="7B0FA0DB" w14:textId="1A752BC7" w:rsidR="00D1024B" w:rsidRDefault="00D1024B" w:rsidP="00D1024B">
      <w:pPr>
        <w:rPr>
          <w:lang w:val="en-GB"/>
        </w:rPr>
      </w:pPr>
      <w:r w:rsidRPr="001A0A8D">
        <w:rPr>
          <w:b/>
          <w:bCs/>
          <w:lang w:val="en-GB"/>
        </w:rPr>
        <w:t>Tools and applications used:</w:t>
      </w:r>
      <w:r>
        <w:rPr>
          <w:lang w:val="en-GB"/>
        </w:rPr>
        <w:t xml:space="preserve"> </w:t>
      </w:r>
      <w:r w:rsidRPr="00D1024B">
        <w:rPr>
          <w:lang w:val="en-GB"/>
        </w:rPr>
        <w:t>PHP/Laravel (backend), SourceTree, GitHub, Docker, A</w:t>
      </w:r>
      <w:r w:rsidR="00936701">
        <w:rPr>
          <w:lang w:val="en-GB"/>
        </w:rPr>
        <w:t>WS</w:t>
      </w:r>
      <w:r w:rsidRPr="00D1024B">
        <w:rPr>
          <w:lang w:val="en-GB"/>
        </w:rPr>
        <w:t>, JIRA, Ansible, Selenium WebDriver/Java, Appium, Eclipse IDE, Putty, MySQL Workbench, Jenkins, SoapUI/Postman, Scrum, Kanban, TDD, BDD, Maven, BrowserStack, Segment, Mixpanel, Graphwalker, Crashlytics/Fabric, Bugsnag, Slack. Frontend technologies: React, BEM, D3</w:t>
      </w:r>
    </w:p>
    <w:p w14:paraId="725EC7E6" w14:textId="751A6567" w:rsidR="000D4415" w:rsidRDefault="00755D87" w:rsidP="00D1024B">
      <w:pPr>
        <w:rPr>
          <w:b/>
          <w:bCs/>
          <w:color w:val="FF0000"/>
          <w:sz w:val="28"/>
          <w:szCs w:val="28"/>
          <w:lang w:val="en-GB"/>
        </w:rPr>
      </w:pPr>
      <w:r w:rsidRPr="000D4415">
        <w:rPr>
          <w:b/>
          <w:bCs/>
          <w:color w:val="FF0000"/>
          <w:sz w:val="28"/>
          <w:szCs w:val="28"/>
          <w:lang w:val="en-GB"/>
        </w:rPr>
        <w:t>MARCH 2015 - JUNE 2016</w:t>
      </w:r>
    </w:p>
    <w:p w14:paraId="10472B5A" w14:textId="78B322CD" w:rsidR="000D4415" w:rsidRDefault="000D4415" w:rsidP="000D4415">
      <w:pPr>
        <w:pStyle w:val="Heading2"/>
        <w:rPr>
          <w:color w:val="000000" w:themeColor="text1"/>
          <w:lang w:val="en-GB"/>
        </w:rPr>
      </w:pPr>
      <w:r>
        <w:rPr>
          <w:lang w:val="en-GB"/>
        </w:rPr>
        <w:t xml:space="preserve">Quality Analyst / </w:t>
      </w:r>
      <w:r w:rsidRPr="000D4415">
        <w:rPr>
          <w:color w:val="000000" w:themeColor="text1"/>
          <w:lang w:val="en-GB"/>
        </w:rPr>
        <w:t>Student.com, London, UK</w:t>
      </w:r>
    </w:p>
    <w:p w14:paraId="57860649" w14:textId="77777777" w:rsidR="000D4415" w:rsidRDefault="000D4415" w:rsidP="000D4415">
      <w:pPr>
        <w:pStyle w:val="Heading2"/>
        <w:rPr>
          <w:color w:val="000000" w:themeColor="text1"/>
          <w:lang w:val="en-GB"/>
        </w:rPr>
      </w:pPr>
    </w:p>
    <w:p w14:paraId="29CF4A02" w14:textId="35FD96A7" w:rsidR="00563AA6" w:rsidRPr="00563AA6" w:rsidRDefault="00563AA6" w:rsidP="00563AA6">
      <w:pPr>
        <w:pStyle w:val="ListParagraph"/>
        <w:numPr>
          <w:ilvl w:val="0"/>
          <w:numId w:val="16"/>
        </w:numPr>
        <w:rPr>
          <w:lang w:val="en-GB"/>
        </w:rPr>
      </w:pPr>
      <w:r w:rsidRPr="00563AA6">
        <w:rPr>
          <w:lang w:val="en-GB"/>
        </w:rPr>
        <w:t xml:space="preserve">Ensured active involvement in all Agile Scrum ceremonies – stand-ups, backlog refinement (CRUD) sessions, </w:t>
      </w:r>
      <w:r>
        <w:rPr>
          <w:lang w:val="en-GB"/>
        </w:rPr>
        <w:t>s</w:t>
      </w:r>
      <w:r w:rsidRPr="00563AA6">
        <w:rPr>
          <w:lang w:val="en-GB"/>
        </w:rPr>
        <w:t xml:space="preserve">print planning sessions, </w:t>
      </w:r>
      <w:r>
        <w:rPr>
          <w:lang w:val="en-GB"/>
        </w:rPr>
        <w:t>r</w:t>
      </w:r>
      <w:r w:rsidRPr="00563AA6">
        <w:rPr>
          <w:lang w:val="en-GB"/>
        </w:rPr>
        <w:t>etrospectives, and demos/reviews.</w:t>
      </w:r>
    </w:p>
    <w:p w14:paraId="1056FA2F" w14:textId="1E0F667C" w:rsidR="00563AA6" w:rsidRPr="00563AA6" w:rsidRDefault="00563AA6" w:rsidP="00563AA6">
      <w:pPr>
        <w:pStyle w:val="ListParagraph"/>
        <w:numPr>
          <w:ilvl w:val="0"/>
          <w:numId w:val="16"/>
        </w:numPr>
        <w:rPr>
          <w:lang w:val="en-GB"/>
        </w:rPr>
      </w:pPr>
      <w:r w:rsidRPr="00563AA6">
        <w:rPr>
          <w:lang w:val="en-GB"/>
        </w:rPr>
        <w:t>Carried out happy path, negative and exploratory testing on user stories from various projects e.g.</w:t>
      </w:r>
      <w:r>
        <w:rPr>
          <w:lang w:val="en-GB"/>
        </w:rPr>
        <w:t>,</w:t>
      </w:r>
      <w:r w:rsidRPr="00563AA6">
        <w:rPr>
          <w:lang w:val="en-GB"/>
        </w:rPr>
        <w:t xml:space="preserve"> the web app (student.com), the content management system (developed in-house) and the booking system (developed in-house) for new features, improvements, enhancements</w:t>
      </w:r>
      <w:r>
        <w:rPr>
          <w:lang w:val="en-GB"/>
        </w:rPr>
        <w:t>,</w:t>
      </w:r>
      <w:r w:rsidRPr="00563AA6">
        <w:rPr>
          <w:lang w:val="en-GB"/>
        </w:rPr>
        <w:t xml:space="preserve"> and bug fixes.</w:t>
      </w:r>
    </w:p>
    <w:p w14:paraId="73C88D2D" w14:textId="3075B79B" w:rsidR="00563AA6" w:rsidRPr="00563AA6" w:rsidRDefault="00563AA6" w:rsidP="00563AA6">
      <w:pPr>
        <w:pStyle w:val="ListParagraph"/>
        <w:numPr>
          <w:ilvl w:val="0"/>
          <w:numId w:val="16"/>
        </w:numPr>
        <w:rPr>
          <w:lang w:val="en-GB"/>
        </w:rPr>
      </w:pPr>
      <w:r w:rsidRPr="00563AA6">
        <w:rPr>
          <w:lang w:val="en-GB"/>
        </w:rPr>
        <w:t>Worked alongside product owners and stakeholders in testing and verifying the acceptance criteria of user stories in mobile/tablet (iOS, Android), multi-browser and multi-platform (Windows, MAC), logging of bugs and bugs triage.</w:t>
      </w:r>
    </w:p>
    <w:p w14:paraId="6FDCE8B6" w14:textId="4EA50260" w:rsidR="00563AA6" w:rsidRPr="00563AA6" w:rsidRDefault="00563AA6" w:rsidP="00563AA6">
      <w:pPr>
        <w:pStyle w:val="ListParagraph"/>
        <w:numPr>
          <w:ilvl w:val="0"/>
          <w:numId w:val="16"/>
        </w:numPr>
        <w:rPr>
          <w:lang w:val="en-GB"/>
        </w:rPr>
      </w:pPr>
      <w:r w:rsidRPr="00563AA6">
        <w:rPr>
          <w:lang w:val="en-GB"/>
        </w:rPr>
        <w:t>Collaborated with DevOps whenever issues arose that blocked the Continuous Deployment pipeline which subsequently blocked releases.</w:t>
      </w:r>
    </w:p>
    <w:p w14:paraId="08D88794" w14:textId="0E3FE4B1" w:rsidR="00563AA6" w:rsidRPr="00563AA6" w:rsidRDefault="00563AA6" w:rsidP="00563AA6">
      <w:pPr>
        <w:pStyle w:val="ListParagraph"/>
        <w:numPr>
          <w:ilvl w:val="0"/>
          <w:numId w:val="16"/>
        </w:numPr>
        <w:rPr>
          <w:lang w:val="en-GB"/>
        </w:rPr>
      </w:pPr>
      <w:r w:rsidRPr="00563AA6">
        <w:rPr>
          <w:lang w:val="en-GB"/>
        </w:rPr>
        <w:t>Carried out API testing on the booking system using SoapUI and data verification in databases using MySQL Workbench</w:t>
      </w:r>
    </w:p>
    <w:p w14:paraId="75D5FD2C" w14:textId="42D157CB" w:rsidR="00563AA6" w:rsidRPr="00563AA6" w:rsidRDefault="00563AA6" w:rsidP="00563AA6">
      <w:pPr>
        <w:pStyle w:val="ListParagraph"/>
        <w:numPr>
          <w:ilvl w:val="0"/>
          <w:numId w:val="16"/>
        </w:numPr>
        <w:rPr>
          <w:lang w:val="en-GB"/>
        </w:rPr>
      </w:pPr>
      <w:r w:rsidRPr="00563AA6">
        <w:rPr>
          <w:lang w:val="en-GB"/>
        </w:rPr>
        <w:t>Immensely involved in setting up the test automation framework from scratch and wrote a major percentage of the automation test scripts using Selenium WebDriver and Java. These tests were used for both regression testing and as part of the continuous deployment pipeline as end-to-end tests for critical application functionality.</w:t>
      </w:r>
    </w:p>
    <w:p w14:paraId="7E3F5BB2" w14:textId="07D3FF0E" w:rsidR="00563AA6" w:rsidRDefault="00563AA6" w:rsidP="00563AA6">
      <w:pPr>
        <w:pStyle w:val="ListParagraph"/>
        <w:numPr>
          <w:ilvl w:val="0"/>
          <w:numId w:val="16"/>
        </w:numPr>
        <w:rPr>
          <w:lang w:val="en-GB"/>
        </w:rPr>
      </w:pPr>
      <w:r w:rsidRPr="00563AA6">
        <w:rPr>
          <w:lang w:val="en-GB"/>
        </w:rPr>
        <w:t>Actively involved in maintaining and updating the automation test suite as often as new features were added to the web application as well as doing code reviews for the test scripts written by colleague automation testers.</w:t>
      </w:r>
    </w:p>
    <w:p w14:paraId="678F1F5D" w14:textId="3632F427" w:rsidR="000D4415" w:rsidRDefault="00563AA6" w:rsidP="000D4415">
      <w:pPr>
        <w:rPr>
          <w:lang w:val="en-GB"/>
        </w:rPr>
      </w:pPr>
      <w:r w:rsidRPr="00563AA6">
        <w:rPr>
          <w:b/>
          <w:bCs/>
          <w:lang w:val="en-GB"/>
        </w:rPr>
        <w:t>Tools and applications used:</w:t>
      </w:r>
      <w:r>
        <w:rPr>
          <w:lang w:val="en-GB"/>
        </w:rPr>
        <w:t xml:space="preserve"> </w:t>
      </w:r>
      <w:r w:rsidRPr="00563AA6">
        <w:rPr>
          <w:lang w:val="en-GB"/>
        </w:rPr>
        <w:t>PHP/Symphony (backend), Python (Microservices platform), Git, GitHub, Vagrant, Docker, Amazon Web Services, JIRA, SourceTree, Ansible, Selenium WebDriver/Java, Eclipse IDE, Putty, MySQL Workbench, Jenkins, SoapUI, Scrum, Kanban, TDD, BDD, Smartling, Maven, Oracle VirtualBox, SauceLabs, Frontend technologies – Twig, BEM, React, Redux, Sonata, AngularJS</w:t>
      </w:r>
    </w:p>
    <w:p w14:paraId="69F53DA1" w14:textId="77777777" w:rsidR="003A62B5" w:rsidRDefault="003A62B5" w:rsidP="000D4415">
      <w:pPr>
        <w:rPr>
          <w:b/>
          <w:bCs/>
          <w:color w:val="FF0000"/>
          <w:sz w:val="28"/>
          <w:szCs w:val="28"/>
          <w:lang w:val="en-GB"/>
        </w:rPr>
      </w:pPr>
    </w:p>
    <w:p w14:paraId="630071B9" w14:textId="6A77C910" w:rsidR="00E712BB" w:rsidRDefault="00CF4383" w:rsidP="000D4415">
      <w:pPr>
        <w:rPr>
          <w:b/>
          <w:bCs/>
          <w:color w:val="FF0000"/>
          <w:sz w:val="28"/>
          <w:szCs w:val="28"/>
          <w:lang w:val="en-GB"/>
        </w:rPr>
      </w:pPr>
      <w:r>
        <w:rPr>
          <w:b/>
          <w:bCs/>
          <w:color w:val="FF0000"/>
          <w:sz w:val="28"/>
          <w:szCs w:val="28"/>
          <w:lang w:val="en-GB"/>
        </w:rPr>
        <w:lastRenderedPageBreak/>
        <w:t>NOVEMBER 2014 - MARCH 2015</w:t>
      </w:r>
    </w:p>
    <w:p w14:paraId="4282DDF3" w14:textId="1DCAD963" w:rsidR="00CF4383" w:rsidRPr="00CF4383" w:rsidRDefault="00CF4383" w:rsidP="00CF4383">
      <w:pPr>
        <w:pStyle w:val="Heading2"/>
        <w:rPr>
          <w:lang w:val="en-GB"/>
        </w:rPr>
      </w:pPr>
      <w:r>
        <w:rPr>
          <w:lang w:val="en-GB"/>
        </w:rPr>
        <w:t xml:space="preserve">QA/Tester / </w:t>
      </w:r>
      <w:r w:rsidRPr="00CF4383">
        <w:rPr>
          <w:color w:val="000000" w:themeColor="text1"/>
          <w:lang w:val="en-GB"/>
        </w:rPr>
        <w:t>SYZYGY, London, UK</w:t>
      </w:r>
    </w:p>
    <w:p w14:paraId="5D32B4B8" w14:textId="77777777" w:rsidR="00E712BB" w:rsidRDefault="00E712BB" w:rsidP="000D4415">
      <w:pPr>
        <w:rPr>
          <w:lang w:val="en-GB"/>
        </w:rPr>
      </w:pPr>
    </w:p>
    <w:p w14:paraId="0B97315A" w14:textId="2FC04D8E" w:rsidR="00CF4383" w:rsidRPr="00CF4383" w:rsidRDefault="00CF4383" w:rsidP="00CF4383">
      <w:pPr>
        <w:pStyle w:val="ListParagraph"/>
        <w:numPr>
          <w:ilvl w:val="0"/>
          <w:numId w:val="17"/>
        </w:numPr>
        <w:rPr>
          <w:lang w:val="en-GB"/>
        </w:rPr>
      </w:pPr>
      <w:r w:rsidRPr="00CF4383">
        <w:rPr>
          <w:lang w:val="en-GB"/>
        </w:rPr>
        <w:t>Derived test cases from Design Specifications and UX/Functional specifications and utilising the test cases to drive functional, visual (GUI), performance and User Acceptance Testing.</w:t>
      </w:r>
    </w:p>
    <w:p w14:paraId="424CF1B5" w14:textId="6CFA4A69" w:rsidR="00CF4383" w:rsidRPr="00CF4383" w:rsidRDefault="00CF4383" w:rsidP="00CF4383">
      <w:pPr>
        <w:pStyle w:val="ListParagraph"/>
        <w:numPr>
          <w:ilvl w:val="0"/>
          <w:numId w:val="17"/>
        </w:numPr>
        <w:rPr>
          <w:lang w:val="en-GB"/>
        </w:rPr>
      </w:pPr>
      <w:r w:rsidRPr="00CF4383">
        <w:rPr>
          <w:lang w:val="en-GB"/>
        </w:rPr>
        <w:t>Involved in content population of client market web pages in various projects using EPiServer 6/7 and testing the modules developed for web application development and content management.</w:t>
      </w:r>
    </w:p>
    <w:p w14:paraId="1CE18672" w14:textId="46849A7E" w:rsidR="00CF4383" w:rsidRPr="00CF4383" w:rsidRDefault="00CF4383" w:rsidP="00CF4383">
      <w:pPr>
        <w:pStyle w:val="ListParagraph"/>
        <w:numPr>
          <w:ilvl w:val="0"/>
          <w:numId w:val="17"/>
        </w:numPr>
        <w:rPr>
          <w:lang w:val="en-GB"/>
        </w:rPr>
      </w:pPr>
      <w:r w:rsidRPr="00CF4383">
        <w:rPr>
          <w:lang w:val="en-GB"/>
        </w:rPr>
        <w:t>Involved in localization projects for client markets in 26 European countries.</w:t>
      </w:r>
    </w:p>
    <w:p w14:paraId="12EF8727" w14:textId="580231C3" w:rsidR="00CF4383" w:rsidRPr="00CF4383" w:rsidRDefault="00CF4383" w:rsidP="00CF4383">
      <w:pPr>
        <w:pStyle w:val="ListParagraph"/>
        <w:numPr>
          <w:ilvl w:val="0"/>
          <w:numId w:val="17"/>
        </w:numPr>
        <w:rPr>
          <w:lang w:val="en-GB"/>
        </w:rPr>
      </w:pPr>
      <w:r w:rsidRPr="00CF4383">
        <w:rPr>
          <w:lang w:val="en-GB"/>
        </w:rPr>
        <w:t>Ensured, in collaboration with team leaders and developers, that test plans are successful prior to application release for client UAT.</w:t>
      </w:r>
    </w:p>
    <w:p w14:paraId="0A209E71" w14:textId="019EA9C1" w:rsidR="00CF4383" w:rsidRPr="00CF4383" w:rsidRDefault="00CF4383" w:rsidP="00CF4383">
      <w:pPr>
        <w:pStyle w:val="ListParagraph"/>
        <w:numPr>
          <w:ilvl w:val="0"/>
          <w:numId w:val="17"/>
        </w:numPr>
        <w:rPr>
          <w:lang w:val="en-GB"/>
        </w:rPr>
      </w:pPr>
      <w:r w:rsidRPr="00CF4383">
        <w:rPr>
          <w:lang w:val="en-GB"/>
        </w:rPr>
        <w:t>Set up the test automation framework, writing and maintaining the automation sanity and regression test scripts to verify forms, forms submissions, end-to-end user journeys and business-critical functionality.</w:t>
      </w:r>
    </w:p>
    <w:p w14:paraId="1AD6653B" w14:textId="25F7893F" w:rsidR="00CF4383" w:rsidRDefault="00CF4383" w:rsidP="00CF4383">
      <w:pPr>
        <w:pStyle w:val="ListParagraph"/>
        <w:numPr>
          <w:ilvl w:val="0"/>
          <w:numId w:val="17"/>
        </w:numPr>
        <w:rPr>
          <w:lang w:val="en-GB"/>
        </w:rPr>
      </w:pPr>
      <w:r w:rsidRPr="00CF4383">
        <w:rPr>
          <w:lang w:val="en-GB"/>
        </w:rPr>
        <w:t>Set up Selenium grid to enable running automation test scripts on multiple browser/OS platforms.</w:t>
      </w:r>
    </w:p>
    <w:p w14:paraId="051C8282" w14:textId="39156344" w:rsidR="00CF4383" w:rsidRDefault="00CF4383" w:rsidP="00CF4383">
      <w:pPr>
        <w:rPr>
          <w:lang w:val="en-GB"/>
        </w:rPr>
      </w:pPr>
      <w:r w:rsidRPr="00CF4383">
        <w:rPr>
          <w:b/>
          <w:bCs/>
          <w:lang w:val="en-GB"/>
        </w:rPr>
        <w:t>Tools and applications used:</w:t>
      </w:r>
      <w:r>
        <w:rPr>
          <w:lang w:val="en-GB"/>
        </w:rPr>
        <w:t xml:space="preserve"> </w:t>
      </w:r>
      <w:r w:rsidRPr="00CF4383">
        <w:rPr>
          <w:lang w:val="en-GB"/>
        </w:rPr>
        <w:t>C#/.NET Framework, Episerver 6 &amp; 7, Selenium/Java/Selenium Grid, TeamCity</w:t>
      </w:r>
    </w:p>
    <w:p w14:paraId="490F3543" w14:textId="1D07AC0C" w:rsidR="007D2C57" w:rsidRPr="007D2C57" w:rsidRDefault="007D2C57" w:rsidP="00CF4383">
      <w:pPr>
        <w:rPr>
          <w:b/>
          <w:bCs/>
          <w:sz w:val="28"/>
          <w:szCs w:val="28"/>
          <w:lang w:val="en-GB"/>
        </w:rPr>
      </w:pPr>
      <w:r w:rsidRPr="007D2C57">
        <w:rPr>
          <w:b/>
          <w:bCs/>
          <w:color w:val="FF0000"/>
          <w:sz w:val="28"/>
          <w:szCs w:val="28"/>
          <w:lang w:val="en-GB"/>
        </w:rPr>
        <w:t>MARCH 2013 - OCTOBER 2014</w:t>
      </w:r>
    </w:p>
    <w:p w14:paraId="5FB48DC2" w14:textId="4BBBD467" w:rsidR="007D2C57" w:rsidRDefault="007D2C57" w:rsidP="007D2C57">
      <w:pPr>
        <w:pStyle w:val="Heading2"/>
        <w:rPr>
          <w:lang w:val="en-GB"/>
        </w:rPr>
      </w:pPr>
      <w:r>
        <w:rPr>
          <w:lang w:val="en-GB"/>
        </w:rPr>
        <w:t xml:space="preserve">Software Test Engineer / </w:t>
      </w:r>
      <w:r w:rsidRPr="007D2C57">
        <w:rPr>
          <w:color w:val="000000" w:themeColor="text1"/>
          <w:lang w:val="en-GB"/>
        </w:rPr>
        <w:t>Moonfruit, London, UK</w:t>
      </w:r>
    </w:p>
    <w:p w14:paraId="34B5EB24" w14:textId="77777777" w:rsidR="007D2C57" w:rsidRDefault="007D2C57" w:rsidP="007D2C57">
      <w:pPr>
        <w:rPr>
          <w:lang w:val="en-GB"/>
        </w:rPr>
      </w:pPr>
    </w:p>
    <w:p w14:paraId="7744CCDF" w14:textId="6E96ABAB" w:rsidR="007D2C57" w:rsidRPr="007D2C57" w:rsidRDefault="007D2C57" w:rsidP="007D2C57">
      <w:pPr>
        <w:pStyle w:val="ListParagraph"/>
        <w:numPr>
          <w:ilvl w:val="0"/>
          <w:numId w:val="18"/>
        </w:numPr>
        <w:rPr>
          <w:lang w:val="en-GB"/>
        </w:rPr>
      </w:pPr>
      <w:r w:rsidRPr="007D2C57">
        <w:rPr>
          <w:lang w:val="en-GB"/>
        </w:rPr>
        <w:t xml:space="preserve">Actively involved in all Agile Scrum ceremonies - stand-ups, backlog refinement (CRUD) sessions, </w:t>
      </w:r>
      <w:r>
        <w:rPr>
          <w:lang w:val="en-GB"/>
        </w:rPr>
        <w:t>s</w:t>
      </w:r>
      <w:r w:rsidRPr="007D2C57">
        <w:rPr>
          <w:lang w:val="en-GB"/>
        </w:rPr>
        <w:t xml:space="preserve">print planning sessions, </w:t>
      </w:r>
      <w:r>
        <w:rPr>
          <w:lang w:val="en-GB"/>
        </w:rPr>
        <w:t>r</w:t>
      </w:r>
      <w:r w:rsidRPr="007D2C57">
        <w:rPr>
          <w:lang w:val="en-GB"/>
        </w:rPr>
        <w:t>etrospectives, and demos.</w:t>
      </w:r>
    </w:p>
    <w:p w14:paraId="25747130" w14:textId="23B6CD1D" w:rsidR="007D2C57" w:rsidRPr="007D2C57" w:rsidRDefault="007D2C57" w:rsidP="007D2C57">
      <w:pPr>
        <w:pStyle w:val="ListParagraph"/>
        <w:numPr>
          <w:ilvl w:val="0"/>
          <w:numId w:val="18"/>
        </w:numPr>
        <w:rPr>
          <w:lang w:val="en-GB"/>
        </w:rPr>
      </w:pPr>
      <w:r w:rsidRPr="007D2C57">
        <w:rPr>
          <w:lang w:val="en-GB"/>
        </w:rPr>
        <w:t>Keenly involved in defining story acceptance criteria alongside Product Owner.</w:t>
      </w:r>
    </w:p>
    <w:p w14:paraId="7F2700BF" w14:textId="6F1C8543" w:rsidR="007D2C57" w:rsidRPr="007D2C57" w:rsidRDefault="007D2C57" w:rsidP="007D2C57">
      <w:pPr>
        <w:pStyle w:val="ListParagraph"/>
        <w:numPr>
          <w:ilvl w:val="0"/>
          <w:numId w:val="18"/>
        </w:numPr>
        <w:rPr>
          <w:lang w:val="en-GB"/>
        </w:rPr>
      </w:pPr>
      <w:r w:rsidRPr="007D2C57">
        <w:rPr>
          <w:lang w:val="en-GB"/>
        </w:rPr>
        <w:t>Provided early feedback in the sprint by writing test cases before developers have written a line of code and reviewing such test cases with them.</w:t>
      </w:r>
    </w:p>
    <w:p w14:paraId="16549613" w14:textId="62DFA8B2" w:rsidR="007D2C57" w:rsidRPr="007D2C57" w:rsidRDefault="007D2C57" w:rsidP="007D2C57">
      <w:pPr>
        <w:pStyle w:val="ListParagraph"/>
        <w:numPr>
          <w:ilvl w:val="0"/>
          <w:numId w:val="18"/>
        </w:numPr>
        <w:rPr>
          <w:lang w:val="en-GB"/>
        </w:rPr>
      </w:pPr>
      <w:r w:rsidRPr="007D2C57">
        <w:rPr>
          <w:lang w:val="en-GB"/>
        </w:rPr>
        <w:t>Collaborated with developers over unit tests for correctness and coverage and involving in code reviews.</w:t>
      </w:r>
    </w:p>
    <w:p w14:paraId="460E25F4" w14:textId="70364EB2" w:rsidR="007D2C57" w:rsidRPr="007D2C57" w:rsidRDefault="007D2C57" w:rsidP="007D2C57">
      <w:pPr>
        <w:pStyle w:val="ListParagraph"/>
        <w:numPr>
          <w:ilvl w:val="0"/>
          <w:numId w:val="18"/>
        </w:numPr>
        <w:rPr>
          <w:lang w:val="en-GB"/>
        </w:rPr>
      </w:pPr>
      <w:r w:rsidRPr="007D2C57">
        <w:rPr>
          <w:lang w:val="en-GB"/>
        </w:rPr>
        <w:t>Contributed to the creation of test data and environments.</w:t>
      </w:r>
    </w:p>
    <w:p w14:paraId="27D2CD52" w14:textId="3D7051D1" w:rsidR="007D2C57" w:rsidRPr="007D2C57" w:rsidRDefault="007D2C57" w:rsidP="007D2C57">
      <w:pPr>
        <w:pStyle w:val="ListParagraph"/>
        <w:numPr>
          <w:ilvl w:val="0"/>
          <w:numId w:val="18"/>
        </w:numPr>
        <w:rPr>
          <w:lang w:val="en-GB"/>
        </w:rPr>
      </w:pPr>
      <w:r w:rsidRPr="007D2C57">
        <w:rPr>
          <w:lang w:val="en-GB"/>
        </w:rPr>
        <w:t>Employed formal test techniques and exploratory testing in aggressively finding bugs and maintaining quality of software via intensive regression/release testing.</w:t>
      </w:r>
    </w:p>
    <w:p w14:paraId="5D1B87CC" w14:textId="296691A2" w:rsidR="007D2C57" w:rsidRPr="007D2C57" w:rsidRDefault="007D2C57" w:rsidP="007D2C57">
      <w:pPr>
        <w:pStyle w:val="ListParagraph"/>
        <w:numPr>
          <w:ilvl w:val="0"/>
          <w:numId w:val="18"/>
        </w:numPr>
        <w:rPr>
          <w:lang w:val="en-GB"/>
        </w:rPr>
      </w:pPr>
      <w:r w:rsidRPr="007D2C57">
        <w:rPr>
          <w:lang w:val="en-GB"/>
        </w:rPr>
        <w:t>Reviewed documentation (regression test suite, automation test cases) to provide feedback on readability, completeness, and accuracy.</w:t>
      </w:r>
    </w:p>
    <w:p w14:paraId="0435821E" w14:textId="5F7243F6" w:rsidR="007D2C57" w:rsidRPr="007D2C57" w:rsidRDefault="007D2C57" w:rsidP="007D2C57">
      <w:pPr>
        <w:pStyle w:val="ListParagraph"/>
        <w:numPr>
          <w:ilvl w:val="0"/>
          <w:numId w:val="18"/>
        </w:numPr>
        <w:rPr>
          <w:lang w:val="en-GB"/>
        </w:rPr>
      </w:pPr>
      <w:r w:rsidRPr="007D2C57">
        <w:rPr>
          <w:lang w:val="en-GB"/>
        </w:rPr>
        <w:t>Shared insights and knowledge in quality engineering with the development team to maximize efficiency and productivity.</w:t>
      </w:r>
    </w:p>
    <w:p w14:paraId="13CD66AF" w14:textId="290B3B71" w:rsidR="007D2C57" w:rsidRPr="007D2C57" w:rsidRDefault="007D2C57" w:rsidP="007D2C57">
      <w:pPr>
        <w:pStyle w:val="ListParagraph"/>
        <w:numPr>
          <w:ilvl w:val="0"/>
          <w:numId w:val="18"/>
        </w:numPr>
        <w:rPr>
          <w:lang w:val="en-GB"/>
        </w:rPr>
      </w:pPr>
      <w:r w:rsidRPr="007D2C57">
        <w:rPr>
          <w:lang w:val="en-GB"/>
        </w:rPr>
        <w:t>Actively followed the latest innovations in the agile testing world and maintaining an up-to-date skill set.</w:t>
      </w:r>
    </w:p>
    <w:p w14:paraId="2A0EAC6D" w14:textId="6503B9DD" w:rsidR="007D2C57" w:rsidRDefault="007D2C57" w:rsidP="007D2C57">
      <w:pPr>
        <w:pStyle w:val="ListParagraph"/>
        <w:numPr>
          <w:ilvl w:val="0"/>
          <w:numId w:val="18"/>
        </w:numPr>
        <w:rPr>
          <w:lang w:val="en-GB"/>
        </w:rPr>
      </w:pPr>
      <w:r w:rsidRPr="007D2C57">
        <w:rPr>
          <w:lang w:val="en-GB"/>
        </w:rPr>
        <w:t>Collaborated with site operations regarding responding to production issues.</w:t>
      </w:r>
    </w:p>
    <w:p w14:paraId="7A9F9EBC" w14:textId="2D92CBDC" w:rsidR="007D2C57" w:rsidRDefault="007D2C57" w:rsidP="007D2C57">
      <w:pPr>
        <w:rPr>
          <w:lang w:val="en-GB"/>
        </w:rPr>
      </w:pPr>
      <w:r>
        <w:rPr>
          <w:lang w:val="en-GB"/>
        </w:rPr>
        <w:t xml:space="preserve">Tools and applications used: Flash/Flex, Perl, Scala, HTML5, </w:t>
      </w:r>
      <w:r w:rsidRPr="007D2C57">
        <w:rPr>
          <w:lang w:val="en-GB"/>
        </w:rPr>
        <w:t>Windows 7/8, Linux CentOS, Selenium, Eggplant, Git</w:t>
      </w:r>
    </w:p>
    <w:p w14:paraId="4200550D" w14:textId="77777777" w:rsidR="003A62B5" w:rsidRDefault="003A62B5" w:rsidP="007D2C57">
      <w:pPr>
        <w:rPr>
          <w:lang w:val="en-GB"/>
        </w:rPr>
      </w:pPr>
    </w:p>
    <w:p w14:paraId="1CDCC9DA" w14:textId="77777777" w:rsidR="003A62B5" w:rsidRPr="007D2C57" w:rsidRDefault="003A62B5" w:rsidP="007D2C57">
      <w:pPr>
        <w:rPr>
          <w:lang w:val="en-GB"/>
        </w:rPr>
      </w:pPr>
    </w:p>
    <w:p w14:paraId="17446BF8" w14:textId="77777777" w:rsidR="0070237E" w:rsidRPr="007B15BC" w:rsidRDefault="00000000" w:rsidP="00725CB5">
      <w:pPr>
        <w:pStyle w:val="Heading1"/>
        <w:rPr>
          <w:lang w:val="en-GB"/>
        </w:rPr>
      </w:pPr>
      <w:sdt>
        <w:sdtPr>
          <w:rPr>
            <w:lang w:val="en-GB"/>
          </w:rPr>
          <w:alias w:val="Education:"/>
          <w:tag w:val="Education:"/>
          <w:id w:val="543866955"/>
          <w:placeholder>
            <w:docPart w:val="85A8161CE1F3AB4B896D764148A0040A"/>
          </w:placeholder>
          <w:temporary/>
          <w:showingPlcHdr/>
          <w15:appearance w15:val="hidden"/>
        </w:sdtPr>
        <w:sdtContent>
          <w:r w:rsidR="0070237E" w:rsidRPr="007B15BC">
            <w:rPr>
              <w:lang w:val="en-GB" w:bidi="en-GB"/>
            </w:rPr>
            <w:t>Education</w:t>
          </w:r>
        </w:sdtContent>
      </w:sdt>
    </w:p>
    <w:p w14:paraId="36EEC0EB" w14:textId="5815B22A" w:rsidR="0070237E" w:rsidRDefault="004B2E2C" w:rsidP="0070237E">
      <w:pPr>
        <w:pStyle w:val="Heading3"/>
        <w:rPr>
          <w:lang w:val="en-GB"/>
        </w:rPr>
      </w:pPr>
      <w:r>
        <w:rPr>
          <w:lang w:val="en-GB"/>
        </w:rPr>
        <w:t>2008 - 2010</w:t>
      </w:r>
    </w:p>
    <w:p w14:paraId="59536F61" w14:textId="77777777" w:rsidR="005D1925" w:rsidRPr="007B15BC" w:rsidRDefault="005D1925" w:rsidP="0070237E">
      <w:pPr>
        <w:pStyle w:val="Heading3"/>
        <w:rPr>
          <w:lang w:val="en-GB"/>
        </w:rPr>
      </w:pPr>
    </w:p>
    <w:p w14:paraId="006BB737" w14:textId="1C3A8A00" w:rsidR="0070237E" w:rsidRPr="007B15BC" w:rsidRDefault="004B2E2C" w:rsidP="00513EFC">
      <w:pPr>
        <w:pStyle w:val="Heading2"/>
        <w:rPr>
          <w:lang w:val="en-GB"/>
        </w:rPr>
      </w:pPr>
      <w:r>
        <w:rPr>
          <w:lang w:val="en-GB"/>
        </w:rPr>
        <w:t>B.Sc., Computer Science</w:t>
      </w:r>
      <w:r w:rsidR="0095272C" w:rsidRPr="007B15BC">
        <w:rPr>
          <w:lang w:val="en-GB" w:bidi="en-GB"/>
        </w:rPr>
        <w:t xml:space="preserve"> / </w:t>
      </w:r>
      <w:r>
        <w:rPr>
          <w:rStyle w:val="Emphasis"/>
          <w:lang w:val="en-GB"/>
        </w:rPr>
        <w:t>London South Bank University</w:t>
      </w:r>
    </w:p>
    <w:p w14:paraId="3F60632A" w14:textId="6A72FD47" w:rsidR="0070237E" w:rsidRPr="007B15BC" w:rsidRDefault="004B2E2C" w:rsidP="0070237E">
      <w:pPr>
        <w:rPr>
          <w:lang w:val="en-GB"/>
        </w:rPr>
      </w:pPr>
      <w:r>
        <w:rPr>
          <w:lang w:val="en-GB"/>
        </w:rPr>
        <w:t>Grade: 2nd class, Upper division</w:t>
      </w:r>
    </w:p>
    <w:p w14:paraId="6B91F91E" w14:textId="5A0EE3EA" w:rsidR="005D1925" w:rsidRDefault="004B2E2C" w:rsidP="0070237E">
      <w:pPr>
        <w:pStyle w:val="Heading3"/>
        <w:rPr>
          <w:lang w:val="en-GB"/>
        </w:rPr>
      </w:pPr>
      <w:r>
        <w:rPr>
          <w:lang w:val="en-GB"/>
        </w:rPr>
        <w:t>1996 - 2002</w:t>
      </w:r>
    </w:p>
    <w:p w14:paraId="777E6559" w14:textId="77777777" w:rsidR="005D1925" w:rsidRPr="007B15BC" w:rsidRDefault="005D1925" w:rsidP="0070237E">
      <w:pPr>
        <w:pStyle w:val="Heading3"/>
        <w:rPr>
          <w:lang w:val="en-GB"/>
        </w:rPr>
      </w:pPr>
    </w:p>
    <w:p w14:paraId="12CBD6C3" w14:textId="483B1649" w:rsidR="0070237E" w:rsidRPr="007B15BC" w:rsidRDefault="004B2E2C" w:rsidP="0070237E">
      <w:pPr>
        <w:pStyle w:val="Heading2"/>
        <w:rPr>
          <w:lang w:val="en-GB"/>
        </w:rPr>
      </w:pPr>
      <w:r>
        <w:rPr>
          <w:lang w:val="en-GB"/>
        </w:rPr>
        <w:t>B.Sc., Agricultural Engineering</w:t>
      </w:r>
      <w:r w:rsidR="0095272C" w:rsidRPr="007B15BC">
        <w:rPr>
          <w:lang w:val="en-GB" w:bidi="en-GB"/>
        </w:rPr>
        <w:t xml:space="preserve"> / </w:t>
      </w:r>
      <w:r>
        <w:rPr>
          <w:rStyle w:val="Emphasis"/>
          <w:lang w:val="en-GB"/>
        </w:rPr>
        <w:t>Obafemi Awolowo University</w:t>
      </w:r>
      <w:r w:rsidR="005702F5">
        <w:rPr>
          <w:rStyle w:val="Emphasis"/>
          <w:lang w:val="en-GB"/>
        </w:rPr>
        <w:t>, Ile-Ife, Osun State, Nigeria</w:t>
      </w:r>
    </w:p>
    <w:p w14:paraId="30FAB51B" w14:textId="33D292C1" w:rsidR="0070237E" w:rsidRDefault="004B2E2C" w:rsidP="0070237E">
      <w:pPr>
        <w:rPr>
          <w:lang w:val="en-GB"/>
        </w:rPr>
      </w:pPr>
      <w:r>
        <w:rPr>
          <w:lang w:val="en-GB"/>
        </w:rPr>
        <w:t>Grade: 2nd class, Upper division</w:t>
      </w:r>
    </w:p>
    <w:p w14:paraId="5DF5B5FB" w14:textId="759BFB23" w:rsidR="005D1925" w:rsidRDefault="005D1925" w:rsidP="005D1925">
      <w:r>
        <w:t>JANUARY 2013</w:t>
      </w:r>
    </w:p>
    <w:p w14:paraId="096CA3BB" w14:textId="41CEC382" w:rsidR="00BC7376" w:rsidRPr="007B15BC" w:rsidRDefault="005D1925" w:rsidP="005D1925">
      <w:pPr>
        <w:pStyle w:val="Heading2"/>
        <w:rPr>
          <w:lang w:val="en-GB"/>
        </w:rPr>
      </w:pPr>
      <w:r>
        <w:t>ISTQB Foundation Level</w:t>
      </w:r>
    </w:p>
    <w:sectPr w:rsidR="00BC7376" w:rsidRPr="007B15BC" w:rsidSect="007B15BC">
      <w:footerReference w:type="default" r:id="rId9"/>
      <w:pgSz w:w="11906" w:h="16838" w:code="9"/>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3954" w14:textId="77777777" w:rsidR="009E0799" w:rsidRDefault="009E0799" w:rsidP="00725803">
      <w:pPr>
        <w:spacing w:after="0"/>
      </w:pPr>
      <w:r>
        <w:separator/>
      </w:r>
    </w:p>
  </w:endnote>
  <w:endnote w:type="continuationSeparator" w:id="0">
    <w:p w14:paraId="6BFC3064" w14:textId="77777777" w:rsidR="009E0799" w:rsidRDefault="009E0799"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7CAD03FB" w14:textId="77777777" w:rsidR="005A4A49" w:rsidRDefault="005A4A49">
        <w:pPr>
          <w:pStyle w:val="Footer"/>
        </w:pPr>
        <w:r>
          <w:rPr>
            <w:lang w:val="en-GB" w:bidi="en-GB"/>
          </w:rPr>
          <w:fldChar w:fldCharType="begin"/>
        </w:r>
        <w:r>
          <w:rPr>
            <w:lang w:val="en-GB" w:bidi="en-GB"/>
          </w:rPr>
          <w:instrText xml:space="preserve"> PAGE   \* MERGEFORMAT </w:instrText>
        </w:r>
        <w:r>
          <w:rPr>
            <w:lang w:val="en-GB" w:bidi="en-GB"/>
          </w:rPr>
          <w:fldChar w:fldCharType="separate"/>
        </w:r>
        <w:r w:rsidR="007B15BC">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2FD6F" w14:textId="77777777" w:rsidR="009E0799" w:rsidRDefault="009E0799" w:rsidP="00725803">
      <w:pPr>
        <w:spacing w:after="0"/>
      </w:pPr>
      <w:r>
        <w:separator/>
      </w:r>
    </w:p>
  </w:footnote>
  <w:footnote w:type="continuationSeparator" w:id="0">
    <w:p w14:paraId="6D1655B0" w14:textId="77777777" w:rsidR="009E0799" w:rsidRDefault="009E0799"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920F18"/>
    <w:multiLevelType w:val="hybridMultilevel"/>
    <w:tmpl w:val="5BC04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F593D0A"/>
    <w:multiLevelType w:val="hybridMultilevel"/>
    <w:tmpl w:val="EEEEE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3C458E"/>
    <w:multiLevelType w:val="hybridMultilevel"/>
    <w:tmpl w:val="40D0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4756BA"/>
    <w:multiLevelType w:val="hybridMultilevel"/>
    <w:tmpl w:val="A7804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BC4DDD"/>
    <w:multiLevelType w:val="hybridMultilevel"/>
    <w:tmpl w:val="9F02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685DF1"/>
    <w:multiLevelType w:val="hybridMultilevel"/>
    <w:tmpl w:val="60BA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4673047">
    <w:abstractNumId w:val="10"/>
  </w:num>
  <w:num w:numId="2" w16cid:durableId="2011324831">
    <w:abstractNumId w:val="7"/>
  </w:num>
  <w:num w:numId="3" w16cid:durableId="1851025727">
    <w:abstractNumId w:val="6"/>
  </w:num>
  <w:num w:numId="4" w16cid:durableId="10167346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0089382">
    <w:abstractNumId w:val="8"/>
  </w:num>
  <w:num w:numId="6" w16cid:durableId="1667513585">
    <w:abstractNumId w:val="11"/>
  </w:num>
  <w:num w:numId="7" w16cid:durableId="133375266">
    <w:abstractNumId w:val="5"/>
  </w:num>
  <w:num w:numId="8" w16cid:durableId="1800878941">
    <w:abstractNumId w:val="4"/>
  </w:num>
  <w:num w:numId="9" w16cid:durableId="1095860065">
    <w:abstractNumId w:val="3"/>
  </w:num>
  <w:num w:numId="10" w16cid:durableId="1890607870">
    <w:abstractNumId w:val="2"/>
  </w:num>
  <w:num w:numId="11" w16cid:durableId="158084374">
    <w:abstractNumId w:val="1"/>
  </w:num>
  <w:num w:numId="12" w16cid:durableId="29426628">
    <w:abstractNumId w:val="0"/>
  </w:num>
  <w:num w:numId="13" w16cid:durableId="2053377637">
    <w:abstractNumId w:val="15"/>
  </w:num>
  <w:num w:numId="14" w16cid:durableId="1205361732">
    <w:abstractNumId w:val="14"/>
  </w:num>
  <w:num w:numId="15" w16cid:durableId="179318772">
    <w:abstractNumId w:val="13"/>
  </w:num>
  <w:num w:numId="16" w16cid:durableId="1270236453">
    <w:abstractNumId w:val="12"/>
  </w:num>
  <w:num w:numId="17" w16cid:durableId="2082175173">
    <w:abstractNumId w:val="16"/>
  </w:num>
  <w:num w:numId="18" w16cid:durableId="12581704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9B"/>
    <w:rsid w:val="00025E77"/>
    <w:rsid w:val="00027312"/>
    <w:rsid w:val="000645F2"/>
    <w:rsid w:val="00082F03"/>
    <w:rsid w:val="000835A0"/>
    <w:rsid w:val="000934A2"/>
    <w:rsid w:val="000D4415"/>
    <w:rsid w:val="00153838"/>
    <w:rsid w:val="001A0A8D"/>
    <w:rsid w:val="001B0955"/>
    <w:rsid w:val="00200F41"/>
    <w:rsid w:val="00202B4A"/>
    <w:rsid w:val="00223B5A"/>
    <w:rsid w:val="00227784"/>
    <w:rsid w:val="0023705D"/>
    <w:rsid w:val="00250A31"/>
    <w:rsid w:val="00251C13"/>
    <w:rsid w:val="002922D0"/>
    <w:rsid w:val="002A35EE"/>
    <w:rsid w:val="00340B03"/>
    <w:rsid w:val="00366574"/>
    <w:rsid w:val="00380AE7"/>
    <w:rsid w:val="003A62B5"/>
    <w:rsid w:val="003A6943"/>
    <w:rsid w:val="003C0D86"/>
    <w:rsid w:val="00410BA2"/>
    <w:rsid w:val="00426093"/>
    <w:rsid w:val="00434074"/>
    <w:rsid w:val="004529DE"/>
    <w:rsid w:val="00463C3B"/>
    <w:rsid w:val="004937AE"/>
    <w:rsid w:val="004B2E2C"/>
    <w:rsid w:val="004E2970"/>
    <w:rsid w:val="005026DD"/>
    <w:rsid w:val="00513EFC"/>
    <w:rsid w:val="0052113B"/>
    <w:rsid w:val="00533543"/>
    <w:rsid w:val="00563AA6"/>
    <w:rsid w:val="00564951"/>
    <w:rsid w:val="005702F5"/>
    <w:rsid w:val="00573BF9"/>
    <w:rsid w:val="005A4A49"/>
    <w:rsid w:val="005B1D68"/>
    <w:rsid w:val="005D1925"/>
    <w:rsid w:val="005F2875"/>
    <w:rsid w:val="00611B37"/>
    <w:rsid w:val="006252B4"/>
    <w:rsid w:val="00646BA2"/>
    <w:rsid w:val="00675EA0"/>
    <w:rsid w:val="0069469C"/>
    <w:rsid w:val="006B2403"/>
    <w:rsid w:val="006C08A0"/>
    <w:rsid w:val="006C47D8"/>
    <w:rsid w:val="006D2D08"/>
    <w:rsid w:val="006F26A2"/>
    <w:rsid w:val="0070237E"/>
    <w:rsid w:val="00725803"/>
    <w:rsid w:val="00725CB5"/>
    <w:rsid w:val="007307A3"/>
    <w:rsid w:val="00752315"/>
    <w:rsid w:val="00755D87"/>
    <w:rsid w:val="007644FA"/>
    <w:rsid w:val="007B06EC"/>
    <w:rsid w:val="007B15BC"/>
    <w:rsid w:val="007B4BCA"/>
    <w:rsid w:val="007D2C57"/>
    <w:rsid w:val="00857E6B"/>
    <w:rsid w:val="008968C4"/>
    <w:rsid w:val="008D7C1C"/>
    <w:rsid w:val="0092291B"/>
    <w:rsid w:val="00932D92"/>
    <w:rsid w:val="00936701"/>
    <w:rsid w:val="0094379B"/>
    <w:rsid w:val="0095272C"/>
    <w:rsid w:val="00972024"/>
    <w:rsid w:val="009E0799"/>
    <w:rsid w:val="009F04D2"/>
    <w:rsid w:val="009F2BA7"/>
    <w:rsid w:val="009F6DA0"/>
    <w:rsid w:val="00A01182"/>
    <w:rsid w:val="00A34D3E"/>
    <w:rsid w:val="00AD13CB"/>
    <w:rsid w:val="00AD3FD8"/>
    <w:rsid w:val="00B370A8"/>
    <w:rsid w:val="00BB0BE7"/>
    <w:rsid w:val="00BC7376"/>
    <w:rsid w:val="00BD669A"/>
    <w:rsid w:val="00BE7DD8"/>
    <w:rsid w:val="00C13F2B"/>
    <w:rsid w:val="00C43D65"/>
    <w:rsid w:val="00C84833"/>
    <w:rsid w:val="00C9044F"/>
    <w:rsid w:val="00CF4383"/>
    <w:rsid w:val="00D1024B"/>
    <w:rsid w:val="00D2420D"/>
    <w:rsid w:val="00D30382"/>
    <w:rsid w:val="00D413F9"/>
    <w:rsid w:val="00D44E50"/>
    <w:rsid w:val="00D90060"/>
    <w:rsid w:val="00D92B95"/>
    <w:rsid w:val="00E03F71"/>
    <w:rsid w:val="00E154B5"/>
    <w:rsid w:val="00E232F0"/>
    <w:rsid w:val="00E52791"/>
    <w:rsid w:val="00E712BB"/>
    <w:rsid w:val="00E83195"/>
    <w:rsid w:val="00E97671"/>
    <w:rsid w:val="00F00A4F"/>
    <w:rsid w:val="00F33CD8"/>
    <w:rsid w:val="00F6526D"/>
    <w:rsid w:val="00F747BA"/>
    <w:rsid w:val="00F9773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4C0CD"/>
  <w15:chartTrackingRefBased/>
  <w15:docId w15:val="{6DAEEAA5-6F40-9F4A-8666-C86BD7B4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u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u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u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u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u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u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u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u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u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u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u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u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u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u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u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u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u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u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u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u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u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u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u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u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u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u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u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u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u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u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693611">
      <w:bodyDiv w:val="1"/>
      <w:marLeft w:val="0"/>
      <w:marRight w:val="0"/>
      <w:marTop w:val="0"/>
      <w:marBottom w:val="0"/>
      <w:divBdr>
        <w:top w:val="none" w:sz="0" w:space="0" w:color="auto"/>
        <w:left w:val="none" w:sz="0" w:space="0" w:color="auto"/>
        <w:bottom w:val="none" w:sz="0" w:space="0" w:color="auto"/>
        <w:right w:val="none" w:sz="0" w:space="0" w:color="auto"/>
      </w:divBdr>
      <w:divsChild>
        <w:div w:id="1047144045">
          <w:marLeft w:val="0"/>
          <w:marRight w:val="0"/>
          <w:marTop w:val="0"/>
          <w:marBottom w:val="0"/>
          <w:divBdr>
            <w:top w:val="none" w:sz="0" w:space="0" w:color="auto"/>
            <w:left w:val="none" w:sz="0" w:space="0" w:color="auto"/>
            <w:bottom w:val="none" w:sz="0" w:space="0" w:color="auto"/>
            <w:right w:val="none" w:sz="0" w:space="0" w:color="auto"/>
          </w:divBdr>
          <w:divsChild>
            <w:div w:id="1584996206">
              <w:marLeft w:val="0"/>
              <w:marRight w:val="0"/>
              <w:marTop w:val="0"/>
              <w:marBottom w:val="0"/>
              <w:divBdr>
                <w:top w:val="none" w:sz="0" w:space="0" w:color="auto"/>
                <w:left w:val="none" w:sz="0" w:space="0" w:color="auto"/>
                <w:bottom w:val="none" w:sz="0" w:space="0" w:color="auto"/>
                <w:right w:val="none" w:sz="0" w:space="0" w:color="auto"/>
              </w:divBdr>
            </w:div>
          </w:divsChild>
        </w:div>
        <w:div w:id="781925757">
          <w:marLeft w:val="0"/>
          <w:marRight w:val="0"/>
          <w:marTop w:val="0"/>
          <w:marBottom w:val="0"/>
          <w:divBdr>
            <w:top w:val="none" w:sz="0" w:space="0" w:color="auto"/>
            <w:left w:val="none" w:sz="0" w:space="0" w:color="auto"/>
            <w:bottom w:val="none" w:sz="0" w:space="0" w:color="auto"/>
            <w:right w:val="none" w:sz="0" w:space="0" w:color="auto"/>
          </w:divBdr>
          <w:divsChild>
            <w:div w:id="1242447824">
              <w:marLeft w:val="0"/>
              <w:marRight w:val="0"/>
              <w:marTop w:val="0"/>
              <w:marBottom w:val="0"/>
              <w:divBdr>
                <w:top w:val="none" w:sz="0" w:space="0" w:color="auto"/>
                <w:left w:val="none" w:sz="0" w:space="0" w:color="auto"/>
                <w:bottom w:val="none" w:sz="0" w:space="0" w:color="auto"/>
                <w:right w:val="none" w:sz="0" w:space="0" w:color="auto"/>
              </w:divBdr>
              <w:divsChild>
                <w:div w:id="369689909">
                  <w:marLeft w:val="0"/>
                  <w:marRight w:val="0"/>
                  <w:marTop w:val="0"/>
                  <w:marBottom w:val="0"/>
                  <w:divBdr>
                    <w:top w:val="none" w:sz="0" w:space="0" w:color="auto"/>
                    <w:left w:val="none" w:sz="0" w:space="0" w:color="auto"/>
                    <w:bottom w:val="none" w:sz="0" w:space="0" w:color="auto"/>
                    <w:right w:val="none" w:sz="0" w:space="0" w:color="auto"/>
                  </w:divBdr>
                  <w:divsChild>
                    <w:div w:id="1107624090">
                      <w:marLeft w:val="0"/>
                      <w:marRight w:val="0"/>
                      <w:marTop w:val="0"/>
                      <w:marBottom w:val="0"/>
                      <w:divBdr>
                        <w:top w:val="none" w:sz="0" w:space="0" w:color="auto"/>
                        <w:left w:val="none" w:sz="0" w:space="0" w:color="auto"/>
                        <w:bottom w:val="none" w:sz="0" w:space="0" w:color="auto"/>
                        <w:right w:val="none" w:sz="0" w:space="0" w:color="auto"/>
                      </w:divBdr>
                      <w:divsChild>
                        <w:div w:id="19925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89581">
          <w:marLeft w:val="0"/>
          <w:marRight w:val="0"/>
          <w:marTop w:val="0"/>
          <w:marBottom w:val="0"/>
          <w:divBdr>
            <w:top w:val="none" w:sz="0" w:space="0" w:color="auto"/>
            <w:left w:val="none" w:sz="0" w:space="0" w:color="auto"/>
            <w:bottom w:val="none" w:sz="0" w:space="0" w:color="auto"/>
            <w:right w:val="none" w:sz="0" w:space="0" w:color="auto"/>
          </w:divBdr>
          <w:divsChild>
            <w:div w:id="1047334662">
              <w:marLeft w:val="0"/>
              <w:marRight w:val="0"/>
              <w:marTop w:val="0"/>
              <w:marBottom w:val="0"/>
              <w:divBdr>
                <w:top w:val="none" w:sz="0" w:space="0" w:color="auto"/>
                <w:left w:val="none" w:sz="0" w:space="0" w:color="auto"/>
                <w:bottom w:val="none" w:sz="0" w:space="0" w:color="auto"/>
                <w:right w:val="none" w:sz="0" w:space="0" w:color="auto"/>
              </w:divBdr>
              <w:divsChild>
                <w:div w:id="326978273">
                  <w:marLeft w:val="0"/>
                  <w:marRight w:val="0"/>
                  <w:marTop w:val="0"/>
                  <w:marBottom w:val="0"/>
                  <w:divBdr>
                    <w:top w:val="none" w:sz="0" w:space="0" w:color="auto"/>
                    <w:left w:val="none" w:sz="0" w:space="0" w:color="auto"/>
                    <w:bottom w:val="none" w:sz="0" w:space="0" w:color="auto"/>
                    <w:right w:val="none" w:sz="0" w:space="0" w:color="auto"/>
                  </w:divBdr>
                  <w:divsChild>
                    <w:div w:id="1768843017">
                      <w:marLeft w:val="0"/>
                      <w:marRight w:val="0"/>
                      <w:marTop w:val="0"/>
                      <w:marBottom w:val="0"/>
                      <w:divBdr>
                        <w:top w:val="none" w:sz="0" w:space="0" w:color="auto"/>
                        <w:left w:val="none" w:sz="0" w:space="0" w:color="auto"/>
                        <w:bottom w:val="none" w:sz="0" w:space="0" w:color="auto"/>
                        <w:right w:val="none" w:sz="0" w:space="0" w:color="auto"/>
                      </w:divBdr>
                      <w:divsChild>
                        <w:div w:id="1515731651">
                          <w:marLeft w:val="0"/>
                          <w:marRight w:val="0"/>
                          <w:marTop w:val="0"/>
                          <w:marBottom w:val="0"/>
                          <w:divBdr>
                            <w:top w:val="none" w:sz="0" w:space="0" w:color="auto"/>
                            <w:left w:val="none" w:sz="0" w:space="0" w:color="auto"/>
                            <w:bottom w:val="none" w:sz="0" w:space="0" w:color="auto"/>
                            <w:right w:val="none" w:sz="0" w:space="0" w:color="auto"/>
                          </w:divBdr>
                          <w:divsChild>
                            <w:div w:id="1186556831">
                              <w:marLeft w:val="0"/>
                              <w:marRight w:val="0"/>
                              <w:marTop w:val="0"/>
                              <w:marBottom w:val="0"/>
                              <w:divBdr>
                                <w:top w:val="none" w:sz="0" w:space="0" w:color="auto"/>
                                <w:left w:val="none" w:sz="0" w:space="0" w:color="auto"/>
                                <w:bottom w:val="none" w:sz="0" w:space="0" w:color="auto"/>
                                <w:right w:val="none" w:sz="0" w:space="0" w:color="auto"/>
                              </w:divBdr>
                              <w:divsChild>
                                <w:div w:id="1117140053">
                                  <w:marLeft w:val="0"/>
                                  <w:marRight w:val="0"/>
                                  <w:marTop w:val="0"/>
                                  <w:marBottom w:val="0"/>
                                  <w:divBdr>
                                    <w:top w:val="none" w:sz="0" w:space="0" w:color="auto"/>
                                    <w:left w:val="none" w:sz="0" w:space="0" w:color="auto"/>
                                    <w:bottom w:val="none" w:sz="0" w:space="0" w:color="auto"/>
                                    <w:right w:val="none" w:sz="0" w:space="0" w:color="auto"/>
                                  </w:divBdr>
                                  <w:divsChild>
                                    <w:div w:id="5763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855764">
                      <w:marLeft w:val="0"/>
                      <w:marRight w:val="0"/>
                      <w:marTop w:val="0"/>
                      <w:marBottom w:val="0"/>
                      <w:divBdr>
                        <w:top w:val="none" w:sz="0" w:space="0" w:color="auto"/>
                        <w:left w:val="none" w:sz="0" w:space="0" w:color="auto"/>
                        <w:bottom w:val="none" w:sz="0" w:space="0" w:color="auto"/>
                        <w:right w:val="none" w:sz="0" w:space="0" w:color="auto"/>
                      </w:divBdr>
                      <w:divsChild>
                        <w:div w:id="1766460499">
                          <w:marLeft w:val="0"/>
                          <w:marRight w:val="0"/>
                          <w:marTop w:val="0"/>
                          <w:marBottom w:val="0"/>
                          <w:divBdr>
                            <w:top w:val="none" w:sz="0" w:space="0" w:color="auto"/>
                            <w:left w:val="none" w:sz="0" w:space="0" w:color="auto"/>
                            <w:bottom w:val="none" w:sz="0" w:space="0" w:color="auto"/>
                            <w:right w:val="none" w:sz="0" w:space="0" w:color="auto"/>
                          </w:divBdr>
                          <w:divsChild>
                            <w:div w:id="2055304990">
                              <w:marLeft w:val="0"/>
                              <w:marRight w:val="0"/>
                              <w:marTop w:val="0"/>
                              <w:marBottom w:val="0"/>
                              <w:divBdr>
                                <w:top w:val="none" w:sz="0" w:space="0" w:color="auto"/>
                                <w:left w:val="none" w:sz="0" w:space="0" w:color="auto"/>
                                <w:bottom w:val="none" w:sz="0" w:space="0" w:color="auto"/>
                                <w:right w:val="none" w:sz="0" w:space="0" w:color="auto"/>
                              </w:divBdr>
                              <w:divsChild>
                                <w:div w:id="287394180">
                                  <w:marLeft w:val="0"/>
                                  <w:marRight w:val="0"/>
                                  <w:marTop w:val="0"/>
                                  <w:marBottom w:val="0"/>
                                  <w:divBdr>
                                    <w:top w:val="none" w:sz="0" w:space="0" w:color="auto"/>
                                    <w:left w:val="none" w:sz="0" w:space="0" w:color="auto"/>
                                    <w:bottom w:val="none" w:sz="0" w:space="0" w:color="auto"/>
                                    <w:right w:val="none" w:sz="0" w:space="0" w:color="auto"/>
                                  </w:divBdr>
                                  <w:divsChild>
                                    <w:div w:id="104230403">
                                      <w:marLeft w:val="0"/>
                                      <w:marRight w:val="0"/>
                                      <w:marTop w:val="0"/>
                                      <w:marBottom w:val="0"/>
                                      <w:divBdr>
                                        <w:top w:val="none" w:sz="0" w:space="0" w:color="auto"/>
                                        <w:left w:val="none" w:sz="0" w:space="0" w:color="auto"/>
                                        <w:bottom w:val="none" w:sz="0" w:space="0" w:color="auto"/>
                                        <w:right w:val="none" w:sz="0" w:space="0" w:color="auto"/>
                                      </w:divBdr>
                                      <w:divsChild>
                                        <w:div w:id="17924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72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thur.ogunfuye/Library/Containers/com.microsoft.Word/Data/Library/Application%20Support/Microsoft/Office/16.0/DTS/Search/%7b0D728DDA-3A29-444B-890C-0AA32E9AF45A%7dtf1640246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6D519D6D0BC442B70263CA5CB34A08"/>
        <w:category>
          <w:name w:val="General"/>
          <w:gallery w:val="placeholder"/>
        </w:category>
        <w:types>
          <w:type w:val="bbPlcHdr"/>
        </w:types>
        <w:behaviors>
          <w:behavior w:val="content"/>
        </w:behaviors>
        <w:guid w:val="{283CEB8D-882C-3D45-9F01-572F53A257E0}"/>
      </w:docPartPr>
      <w:docPartBody>
        <w:p w:rsidR="00C81229" w:rsidRDefault="00000000">
          <w:pPr>
            <w:pStyle w:val="776D519D6D0BC442B70263CA5CB34A08"/>
          </w:pPr>
          <w:r w:rsidRPr="007B15BC">
            <w:rPr>
              <w:lang w:bidi="en-GB"/>
            </w:rPr>
            <w:t>First Name</w:t>
          </w:r>
        </w:p>
      </w:docPartBody>
    </w:docPart>
    <w:docPart>
      <w:docPartPr>
        <w:name w:val="4B8CF0686CF7F640966CD2A0DC243597"/>
        <w:category>
          <w:name w:val="General"/>
          <w:gallery w:val="placeholder"/>
        </w:category>
        <w:types>
          <w:type w:val="bbPlcHdr"/>
        </w:types>
        <w:behaviors>
          <w:behavior w:val="content"/>
        </w:behaviors>
        <w:guid w:val="{8CF2A6D6-E85A-A344-B383-27CB07442BD4}"/>
      </w:docPartPr>
      <w:docPartBody>
        <w:p w:rsidR="00C81229" w:rsidRDefault="00000000">
          <w:pPr>
            <w:pStyle w:val="4B8CF0686CF7F640966CD2A0DC243597"/>
          </w:pPr>
          <w:r w:rsidRPr="007B15BC">
            <w:rPr>
              <w:lang w:bidi="en-GB"/>
            </w:rPr>
            <w:t>Surname</w:t>
          </w:r>
        </w:p>
      </w:docPartBody>
    </w:docPart>
    <w:docPart>
      <w:docPartPr>
        <w:name w:val="075335A15804E44A94C1EE9DC09D3A8D"/>
        <w:category>
          <w:name w:val="General"/>
          <w:gallery w:val="placeholder"/>
        </w:category>
        <w:types>
          <w:type w:val="bbPlcHdr"/>
        </w:types>
        <w:behaviors>
          <w:behavior w:val="content"/>
        </w:behaviors>
        <w:guid w:val="{8CE4B7D3-0D8E-8A4D-8568-C4BA0F4244F4}"/>
      </w:docPartPr>
      <w:docPartBody>
        <w:p w:rsidR="00C81229" w:rsidRDefault="00000000">
          <w:pPr>
            <w:pStyle w:val="075335A15804E44A94C1EE9DC09D3A8D"/>
          </w:pPr>
          <w:r w:rsidRPr="007B15BC">
            <w:rPr>
              <w:lang w:bidi="en-GB"/>
            </w:rPr>
            <w:t>Phone</w:t>
          </w:r>
        </w:p>
      </w:docPartBody>
    </w:docPart>
    <w:docPart>
      <w:docPartPr>
        <w:name w:val="0AB13E1A4899774A96250C300592A46D"/>
        <w:category>
          <w:name w:val="General"/>
          <w:gallery w:val="placeholder"/>
        </w:category>
        <w:types>
          <w:type w:val="bbPlcHdr"/>
        </w:types>
        <w:behaviors>
          <w:behavior w:val="content"/>
        </w:behaviors>
        <w:guid w:val="{7EE268DC-F301-294B-91EF-4E9F5EA01907}"/>
      </w:docPartPr>
      <w:docPartBody>
        <w:p w:rsidR="00C81229" w:rsidRDefault="00000000">
          <w:pPr>
            <w:pStyle w:val="0AB13E1A4899774A96250C300592A46D"/>
          </w:pPr>
          <w:r w:rsidRPr="007B15BC">
            <w:rPr>
              <w:lang w:bidi="en-GB"/>
            </w:rPr>
            <w:t>Email address</w:t>
          </w:r>
        </w:p>
      </w:docPartBody>
    </w:docPart>
    <w:docPart>
      <w:docPartPr>
        <w:name w:val="0287F26CF634AC48A66A977801934DD5"/>
        <w:category>
          <w:name w:val="General"/>
          <w:gallery w:val="placeholder"/>
        </w:category>
        <w:types>
          <w:type w:val="bbPlcHdr"/>
        </w:types>
        <w:behaviors>
          <w:behavior w:val="content"/>
        </w:behaviors>
        <w:guid w:val="{D32A1C6C-F408-B048-AFF8-A7B560EC9049}"/>
      </w:docPartPr>
      <w:docPartBody>
        <w:p w:rsidR="00C81229" w:rsidRDefault="00000000">
          <w:pPr>
            <w:pStyle w:val="0287F26CF634AC48A66A977801934DD5"/>
          </w:pPr>
          <w:r w:rsidRPr="007B15BC">
            <w:rPr>
              <w:lang w:bidi="en-GB"/>
            </w:rPr>
            <w:t>Skills</w:t>
          </w:r>
        </w:p>
      </w:docPartBody>
    </w:docPart>
    <w:docPart>
      <w:docPartPr>
        <w:name w:val="366C39F44D9D094DA4BAA25388AEAF45"/>
        <w:category>
          <w:name w:val="General"/>
          <w:gallery w:val="placeholder"/>
        </w:category>
        <w:types>
          <w:type w:val="bbPlcHdr"/>
        </w:types>
        <w:behaviors>
          <w:behavior w:val="content"/>
        </w:behaviors>
        <w:guid w:val="{67BD3686-8271-334C-BE35-CA9C3AC95922}"/>
      </w:docPartPr>
      <w:docPartBody>
        <w:p w:rsidR="00C81229" w:rsidRDefault="00000000">
          <w:pPr>
            <w:pStyle w:val="366C39F44D9D094DA4BAA25388AEAF45"/>
          </w:pPr>
          <w:r w:rsidRPr="007B15BC">
            <w:rPr>
              <w:lang w:bidi="en-GB"/>
            </w:rPr>
            <w:t>Experience</w:t>
          </w:r>
        </w:p>
      </w:docPartBody>
    </w:docPart>
    <w:docPart>
      <w:docPartPr>
        <w:name w:val="85A8161CE1F3AB4B896D764148A0040A"/>
        <w:category>
          <w:name w:val="General"/>
          <w:gallery w:val="placeholder"/>
        </w:category>
        <w:types>
          <w:type w:val="bbPlcHdr"/>
        </w:types>
        <w:behaviors>
          <w:behavior w:val="content"/>
        </w:behaviors>
        <w:guid w:val="{C3F4F596-129F-3349-850B-A5B0F4A9DABD}"/>
      </w:docPartPr>
      <w:docPartBody>
        <w:p w:rsidR="00C81229" w:rsidRDefault="00000000">
          <w:pPr>
            <w:pStyle w:val="85A8161CE1F3AB4B896D764148A0040A"/>
          </w:pPr>
          <w:r w:rsidRPr="007B15BC">
            <w:rPr>
              <w:lang w:bidi="en-GB"/>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29"/>
    <w:rsid w:val="00016529"/>
    <w:rsid w:val="00C30557"/>
    <w:rsid w:val="00C81229"/>
    <w:rsid w:val="00D85FE9"/>
    <w:rsid w:val="00DB1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D519D6D0BC442B70263CA5CB34A08">
    <w:name w:val="776D519D6D0BC442B70263CA5CB34A08"/>
  </w:style>
  <w:style w:type="paragraph" w:customStyle="1" w:styleId="4B8CF0686CF7F640966CD2A0DC243597">
    <w:name w:val="4B8CF0686CF7F640966CD2A0DC243597"/>
  </w:style>
  <w:style w:type="paragraph" w:customStyle="1" w:styleId="075335A15804E44A94C1EE9DC09D3A8D">
    <w:name w:val="075335A15804E44A94C1EE9DC09D3A8D"/>
  </w:style>
  <w:style w:type="paragraph" w:customStyle="1" w:styleId="0AB13E1A4899774A96250C300592A46D">
    <w:name w:val="0AB13E1A4899774A96250C300592A46D"/>
  </w:style>
  <w:style w:type="paragraph" w:customStyle="1" w:styleId="0287F26CF634AC48A66A977801934DD5">
    <w:name w:val="0287F26CF634AC48A66A977801934DD5"/>
  </w:style>
  <w:style w:type="paragraph" w:customStyle="1" w:styleId="366C39F44D9D094DA4BAA25388AEAF45">
    <w:name w:val="366C39F44D9D094DA4BAA25388AEAF45"/>
  </w:style>
  <w:style w:type="character" w:styleId="Emphasis">
    <w:name w:val="Emphasis"/>
    <w:basedOn w:val="DefaultParagraphFont"/>
    <w:uiPriority w:val="20"/>
    <w:qFormat/>
    <w:rPr>
      <w:b w:val="0"/>
      <w:i w:val="0"/>
      <w:iCs/>
      <w:color w:val="595959" w:themeColor="text1" w:themeTint="A6"/>
    </w:rPr>
  </w:style>
  <w:style w:type="paragraph" w:customStyle="1" w:styleId="85A8161CE1F3AB4B896D764148A0040A">
    <w:name w:val="85A8161CE1F3AB4B896D764148A004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Arthur</Abstract>
  <CompanyAddress/>
  <CompanyPhone>07949023910</CompanyPhone>
  <CompanyFax/>
  <CompanyEmail>arthurity@yahoo.co.uk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624EA-65F0-42FC-BF54-9AAF6944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{0D728DDA-3A29-444B-890C-0AA32E9AF45A}tf16402467_win32.dotx</Template>
  <TotalTime>67</TotalTime>
  <Pages>5</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www.linkedin.com/in/arthurogunfuye/</cp:keywords>
  <dc:description/>
  <cp:lastModifiedBy>Arthur Ogunfuye</cp:lastModifiedBy>
  <cp:revision>31</cp:revision>
  <dcterms:created xsi:type="dcterms:W3CDTF">2023-06-14T05:53:00Z</dcterms:created>
  <dcterms:modified xsi:type="dcterms:W3CDTF">2023-10-13T14:03:00Z</dcterms:modified>
  <cp:category>Ogunfuye</cp:category>
</cp:coreProperties>
</file>